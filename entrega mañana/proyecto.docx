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329354822" w:displacedByCustomXml="next"/>
    <w:bookmarkStart w:id="1" w:name="_Toc329354601" w:displacedByCustomXml="next"/>
    <w:sdt>
      <w:sdtPr>
        <w:rPr>
          <w:color w:val="595959" w:themeColor="text1" w:themeTint="A6"/>
          <w:sz w:val="24"/>
        </w:rPr>
        <w:id w:val="3174419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87552D" w:rsidRDefault="0087552D">
          <w:pPr>
            <w:pStyle w:val="Sinespaciado"/>
            <w:rPr>
              <w:sz w:val="24"/>
            </w:rPr>
          </w:pPr>
          <w:r>
            <w:rPr>
              <w:noProof/>
              <w:lang w:val="en-US" w:eastAsia="en-US" w:bidi="th-TH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75000</wp14:pctPosVOffset>
                        </wp:positionV>
                      </mc:Choice>
                      <mc:Fallback>
                        <wp:positionV relativeFrom="page">
                          <wp:posOffset>7470775</wp:posOffset>
                        </wp:positionV>
                      </mc:Fallback>
                    </mc:AlternateContent>
                    <wp:extent cx="3943350" cy="1325880"/>
                    <wp:effectExtent l="0" t="0" r="7620" b="5080"/>
                    <wp:wrapSquare wrapText="bothSides"/>
                    <wp:docPr id="21" name="Cuadro de texto 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-97059377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7552D" w:rsidRPr="00C84D22" w:rsidRDefault="003370B8">
                                    <w:pPr>
                                      <w:pStyle w:val="Ttulo"/>
                                    </w:pPr>
                                    <w:r>
                                      <w:t>MARCA DE ROPA</w:t>
                                    </w:r>
                                  </w:p>
                                </w:sdtContent>
                              </w:sdt>
                              <w:p w:rsidR="0087552D" w:rsidRPr="00C84D22" w:rsidRDefault="00FA67B1">
                                <w:pPr>
                                  <w:pStyle w:val="Subttulo"/>
                                </w:pPr>
                                <w:sdt>
                                  <w:sdtPr>
                                    <w:alias w:val="Subtítulo"/>
                                    <w:tag w:val=""/>
                                    <w:id w:val="23583468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F7D3B">
                                      <w:t>HOLLY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 21" o:spid="_x0000_s1026" type="#_x0000_t202" style="position:absolute;margin-left:0;margin-top:0;width:310.5pt;height:104.4pt;z-index:251661312;visibility:visible;mso-wrap-style:square;mso-width-percent:950;mso-height-percent:0;mso-top-percent:750;mso-wrap-distance-left:9pt;mso-wrap-distance-top:0;mso-wrap-distance-right:9pt;mso-wrap-distance-bottom:0;mso-position-horizontal:center;mso-position-horizontal-relative:margin;mso-position-vertical-relative:margin;mso-width-percent:950;mso-height-percent:0;mso-top-percent:7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-97059377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87552D" w:rsidRPr="00C84D22" w:rsidRDefault="003370B8">
                              <w:pPr>
                                <w:pStyle w:val="Ttulo"/>
                              </w:pPr>
                              <w:r>
                                <w:t>MARCA DE ROPA</w:t>
                              </w:r>
                            </w:p>
                          </w:sdtContent>
                        </w:sdt>
                        <w:p w:rsidR="0087552D" w:rsidRPr="00C84D22" w:rsidRDefault="00FA67B1">
                          <w:pPr>
                            <w:pStyle w:val="Subttulo"/>
                          </w:pPr>
                          <w:sdt>
                            <w:sdtPr>
                              <w:alias w:val="Subtítulo"/>
                              <w:tag w:val=""/>
                              <w:id w:val="23583468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F7D3B">
                                <w:t>HOLLY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:rsidR="00436A6B" w:rsidRPr="00EA4958" w:rsidRDefault="00D82802" w:rsidP="00EA4958">
          <w:pPr>
            <w:spacing w:after="200"/>
            <w:rPr>
              <w:rStyle w:val="Ttulo1Car"/>
              <w:rFonts w:asciiTheme="minorHAnsi" w:eastAsiaTheme="minorHAnsi" w:hAnsiTheme="minorHAnsi" w:cstheme="minorBidi"/>
              <w:color w:val="595959" w:themeColor="text1" w:themeTint="A6"/>
              <w:sz w:val="20"/>
            </w:rPr>
          </w:pP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3FA3C87E">
                <wp:simplePos x="0" y="0"/>
                <wp:positionH relativeFrom="margin">
                  <wp:posOffset>450306</wp:posOffset>
                </wp:positionH>
                <wp:positionV relativeFrom="paragraph">
                  <wp:posOffset>1053465</wp:posOffset>
                </wp:positionV>
                <wp:extent cx="4511040" cy="4702175"/>
                <wp:effectExtent l="476250" t="381000" r="651510" b="384175"/>
                <wp:wrapTopAndBottom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0"/>
                        <a:srcRect l="37668" t="22331" r="29953" b="17639"/>
                        <a:stretch/>
                      </pic:blipFill>
                      <pic:spPr bwMode="auto">
                        <a:xfrm>
                          <a:off x="0" y="0"/>
                          <a:ext cx="4511040" cy="47021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1905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65000" dist="50800" dir="12900000" kx="195000" ky="145000" algn="tl" rotWithShape="0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360000"/>
                          </a:camera>
                          <a:lightRig rig="twoPt" dir="t">
                            <a:rot lat="0" lon="0" rev="7200000"/>
                          </a:lightRig>
                        </a:scene3d>
                        <a:sp3d contourW="12700">
                          <a:bevelT w="25400" h="19050"/>
                          <a:contourClr>
                            <a:srgbClr val="969696"/>
                          </a:contourClr>
                        </a:sp3d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436A6B">
            <w:rPr>
              <w:noProof/>
              <w:lang w:val="en-US" w:eastAsia="en-US" w:bidi="th-TH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7967980</wp:posOffset>
                    </wp:positionV>
                    <wp:extent cx="5535930" cy="264795"/>
                    <wp:effectExtent l="0" t="0" r="7620" b="0"/>
                    <wp:wrapSquare wrapText="bothSides"/>
                    <wp:docPr id="20" name="Cuadro de texto 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6095" cy="2647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36A6B" w:rsidRDefault="00FA67B1">
                                <w:pPr>
                                  <w:pStyle w:val="Informacindecontacto"/>
                                </w:pPr>
                                <w:sdt>
                                  <w:sdtPr>
                                    <w:rPr>
                                      <w:lang w:val="es-ES_tradnl"/>
                                    </w:rPr>
                                    <w:alias w:val="Nombre"/>
                                    <w:tag w:val=""/>
                                    <w:id w:val="-1509202873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F7D3B">
                                      <w:rPr>
                                        <w:lang w:val="es-ES_tradnl"/>
                                      </w:rPr>
                                      <w:t>Azeneth Iveth Cote Rosas</w:t>
                                    </w:r>
                                  </w:sdtContent>
                                </w:sdt>
                                <w:r w:rsidR="0087552D" w:rsidRPr="00C84D22">
                                  <w:t> </w:t>
                                </w:r>
                              </w:p>
                              <w:p w:rsidR="0087552D" w:rsidRPr="00C84D22" w:rsidRDefault="0087552D" w:rsidP="00436A6B">
                                <w:pPr>
                                  <w:pStyle w:val="Informacindecontacto"/>
                                </w:pPr>
                                <w:r w:rsidRPr="00C84D22">
                                  <w:t>| </w:t>
                                </w:r>
                                <w:sdt>
                                  <w:sdtPr>
                                    <w:alias w:val="Nombre de la asignatura"/>
                                    <w:tag w:val=""/>
                                    <w:id w:val="-728219936"/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F7D3B">
                                      <w:t xml:space="preserve">Desarrollo de aplicaciones </w:t>
                                    </w:r>
                                    <w:r w:rsidR="00436A6B">
                                      <w:t>que se ejecutan en el cliente</w:t>
                                    </w:r>
                                  </w:sdtContent>
                                </w:sdt>
                                <w:r w:rsidRPr="00C84D22">
                                  <w:t> | </w:t>
                                </w:r>
                                <w:sdt>
                                  <w:sdtPr>
                                    <w:alias w:val="Fecha"/>
                                    <w:tag w:val=""/>
                                    <w:id w:val="2032065285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3-30T00:00:00Z">
                                      <w:dateFormat w:val="dd' de 'MMMM' de '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436A6B">
                                      <w:t>30 de marzo de 2020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 20" o:spid="_x0000_s1027" type="#_x0000_t202" style="position:absolute;margin-left:384.7pt;margin-top:627.4pt;width:435.9pt;height:20.8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" o:allowoverlap="f" filled="f" stroked="f" strokeweight=".5pt">
                    <v:textbox style="mso-fit-shape-to-text:t" inset="0,,0">
                      <w:txbxContent>
                        <w:p w:rsidR="00436A6B" w:rsidRDefault="001758DB">
                          <w:pPr>
                            <w:pStyle w:val="Informacindecontacto"/>
                          </w:pPr>
                          <w:sdt>
                            <w:sdtPr>
                              <w:rPr>
                                <w:lang w:val="es-ES_tradnl"/>
                              </w:rPr>
                              <w:alias w:val="Nombre"/>
                              <w:tag w:val=""/>
                              <w:id w:val="-1509202873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EF7D3B">
                                <w:rPr>
                                  <w:lang w:val="es-ES_tradnl"/>
                                </w:rPr>
                                <w:t>Azeneth Iveth Cote Rosas</w:t>
                              </w:r>
                            </w:sdtContent>
                          </w:sdt>
                          <w:r w:rsidR="0087552D" w:rsidRPr="00C84D22">
                            <w:t> </w:t>
                          </w:r>
                        </w:p>
                        <w:p w:rsidR="0087552D" w:rsidRPr="00C84D22" w:rsidRDefault="0087552D" w:rsidP="00436A6B">
                          <w:pPr>
                            <w:pStyle w:val="Informacindecontacto"/>
                          </w:pPr>
                          <w:r w:rsidRPr="00C84D22">
                            <w:t>| </w:t>
                          </w:r>
                          <w:sdt>
                            <w:sdtPr>
                              <w:alias w:val="Nombre de la asignatura"/>
                              <w:tag w:val=""/>
                              <w:id w:val="-728219936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EF7D3B">
                                <w:t xml:space="preserve">Desarrollo de aplicaciones </w:t>
                              </w:r>
                              <w:r w:rsidR="00436A6B">
                                <w:t>que se ejecutan en el cliente</w:t>
                              </w:r>
                            </w:sdtContent>
                          </w:sdt>
                          <w:r w:rsidRPr="00C84D22">
                            <w:t> | </w:t>
                          </w:r>
                          <w:sdt>
                            <w:sdtPr>
                              <w:alias w:val="Fecha"/>
                              <w:tag w:val=""/>
                              <w:id w:val="2032065285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3-30T00:00:00Z">
                                <w:dateFormat w:val="dd' de 'MMMM' de '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436A6B">
                                <w:t>30 de marzo de 2020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87552D">
            <w:br w:type="page"/>
          </w:r>
        </w:p>
      </w:sdtContent>
    </w:sdt>
    <w:bookmarkEnd w:id="0" w:displacedByCustomXml="prev"/>
    <w:bookmarkEnd w:id="1" w:displacedByCustomXml="prev"/>
    <w:p w:rsidR="007E2A09" w:rsidRDefault="00436A6B" w:rsidP="00436A6B">
      <w:pPr>
        <w:pStyle w:val="Ttulo1"/>
      </w:pPr>
      <w:r>
        <w:lastRenderedPageBreak/>
        <w:t>Introducción:</w:t>
      </w:r>
    </w:p>
    <w:p w:rsidR="00EA4958" w:rsidRDefault="00436A6B" w:rsidP="009D12A2">
      <w:pPr>
        <w:jc w:val="both"/>
        <w:rPr>
          <w:rFonts w:ascii="Arial" w:hAnsi="Arial" w:cs="Arial"/>
          <w:sz w:val="24"/>
          <w:szCs w:val="24"/>
        </w:rPr>
      </w:pPr>
      <w:r w:rsidRPr="009D12A2">
        <w:rPr>
          <w:rFonts w:ascii="Arial" w:hAnsi="Arial" w:cs="Arial"/>
          <w:sz w:val="24"/>
          <w:szCs w:val="24"/>
        </w:rPr>
        <w:t>En este proyecto de acuerdo con los conocimientos obtenidos en clase</w:t>
      </w:r>
      <w:r w:rsidR="00EA4958">
        <w:rPr>
          <w:rFonts w:ascii="Arial" w:hAnsi="Arial" w:cs="Arial"/>
          <w:sz w:val="24"/>
          <w:szCs w:val="24"/>
        </w:rPr>
        <w:t>,</w:t>
      </w:r>
      <w:r w:rsidRPr="009D12A2">
        <w:rPr>
          <w:rFonts w:ascii="Arial" w:hAnsi="Arial" w:cs="Arial"/>
          <w:sz w:val="24"/>
          <w:szCs w:val="24"/>
        </w:rPr>
        <w:t xml:space="preserve"> desarrollare una página web, en la cual cumpla con la necesidad de mi cliente. Por lo tanto, describiré a mi cliente, cual es el servicio que brinda y sus ideales para la página web</w:t>
      </w:r>
      <w:r w:rsidR="00EA4958">
        <w:rPr>
          <w:rFonts w:ascii="Arial" w:hAnsi="Arial" w:cs="Arial"/>
          <w:sz w:val="24"/>
          <w:szCs w:val="24"/>
        </w:rPr>
        <w:t>:</w:t>
      </w:r>
    </w:p>
    <w:p w:rsidR="00EA4958" w:rsidRDefault="00EA4958" w:rsidP="00EA4958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</w:t>
      </w:r>
      <w:r w:rsidR="00436A6B" w:rsidRPr="00EA4958">
        <w:rPr>
          <w:rFonts w:ascii="Arial" w:hAnsi="Arial" w:cs="Arial"/>
          <w:sz w:val="24"/>
          <w:szCs w:val="24"/>
        </w:rPr>
        <w:t xml:space="preserve">i cliente es un hombre de 28 años aproximadamente, el servicio que brinda es el comercio de su propia marca de ropa </w:t>
      </w:r>
      <w:r w:rsidR="009D12A2" w:rsidRPr="00EA4958">
        <w:rPr>
          <w:rFonts w:ascii="Arial" w:hAnsi="Arial" w:cs="Arial"/>
          <w:sz w:val="24"/>
          <w:szCs w:val="24"/>
        </w:rPr>
        <w:t>de nombre “HOLLY”</w:t>
      </w:r>
      <w:r>
        <w:rPr>
          <w:rFonts w:ascii="Arial" w:hAnsi="Arial" w:cs="Arial"/>
          <w:sz w:val="24"/>
          <w:szCs w:val="24"/>
        </w:rPr>
        <w:t>.</w:t>
      </w:r>
    </w:p>
    <w:p w:rsidR="00EA4958" w:rsidRDefault="00EA4958" w:rsidP="00EA4958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 </w:t>
      </w:r>
      <w:r w:rsidR="009D12A2" w:rsidRPr="00EA4958">
        <w:rPr>
          <w:rFonts w:ascii="Arial" w:hAnsi="Arial" w:cs="Arial"/>
          <w:sz w:val="24"/>
          <w:szCs w:val="24"/>
        </w:rPr>
        <w:t>merca es</w:t>
      </w:r>
      <w:r>
        <w:rPr>
          <w:rFonts w:ascii="Arial" w:hAnsi="Arial" w:cs="Arial"/>
          <w:sz w:val="24"/>
          <w:szCs w:val="24"/>
        </w:rPr>
        <w:t xml:space="preserve"> destinada</w:t>
      </w:r>
      <w:r w:rsidR="009D12A2" w:rsidRPr="00EA4958">
        <w:rPr>
          <w:rFonts w:ascii="Arial" w:hAnsi="Arial" w:cs="Arial"/>
          <w:sz w:val="24"/>
          <w:szCs w:val="24"/>
        </w:rPr>
        <w:t xml:space="preserve"> para dama y caballero</w:t>
      </w:r>
      <w:r>
        <w:rPr>
          <w:rFonts w:ascii="Arial" w:hAnsi="Arial" w:cs="Arial"/>
          <w:sz w:val="24"/>
          <w:szCs w:val="24"/>
        </w:rPr>
        <w:t>,</w:t>
      </w:r>
      <w:r w:rsidR="009D12A2" w:rsidRPr="00EA4958">
        <w:rPr>
          <w:rFonts w:ascii="Arial" w:hAnsi="Arial" w:cs="Arial"/>
          <w:sz w:val="24"/>
          <w:szCs w:val="24"/>
        </w:rPr>
        <w:t xml:space="preserve"> como es el caso </w:t>
      </w:r>
      <w:r w:rsidR="00A10E55">
        <w:rPr>
          <w:rFonts w:ascii="Arial" w:hAnsi="Arial" w:cs="Arial"/>
          <w:sz w:val="24"/>
          <w:szCs w:val="24"/>
        </w:rPr>
        <w:t xml:space="preserve">se trata de </w:t>
      </w:r>
      <w:r w:rsidR="009D12A2" w:rsidRPr="00EA4958">
        <w:rPr>
          <w:rFonts w:ascii="Arial" w:hAnsi="Arial" w:cs="Arial"/>
          <w:sz w:val="24"/>
          <w:szCs w:val="24"/>
        </w:rPr>
        <w:t xml:space="preserve">pantalones, camisetas, pans, camisas, </w:t>
      </w:r>
      <w:r>
        <w:rPr>
          <w:rFonts w:ascii="Arial" w:hAnsi="Arial" w:cs="Arial"/>
          <w:sz w:val="24"/>
          <w:szCs w:val="24"/>
        </w:rPr>
        <w:t>sudaderas, etc.</w:t>
      </w:r>
    </w:p>
    <w:p w:rsidR="00EA4958" w:rsidRDefault="00EA4958" w:rsidP="00EA4958">
      <w:pPr>
        <w:pStyle w:val="Prrafodelista"/>
        <w:ind w:left="783"/>
        <w:jc w:val="both"/>
        <w:rPr>
          <w:rFonts w:ascii="Arial" w:hAnsi="Arial" w:cs="Arial"/>
          <w:sz w:val="24"/>
          <w:szCs w:val="24"/>
        </w:rPr>
      </w:pPr>
    </w:p>
    <w:p w:rsidR="00EA4958" w:rsidRPr="00EA4958" w:rsidRDefault="009D12A2" w:rsidP="00EA4958">
      <w:pPr>
        <w:jc w:val="both"/>
        <w:rPr>
          <w:rFonts w:ascii="Arial" w:hAnsi="Arial" w:cs="Arial"/>
          <w:sz w:val="24"/>
          <w:szCs w:val="24"/>
        </w:rPr>
      </w:pPr>
      <w:r w:rsidRPr="00EA4958">
        <w:rPr>
          <w:rFonts w:ascii="Arial" w:hAnsi="Arial" w:cs="Arial"/>
          <w:sz w:val="24"/>
          <w:szCs w:val="24"/>
        </w:rPr>
        <w:t>Al saber, que actualmente lo que esta mas en tendencia son las redes sociales</w:t>
      </w:r>
      <w:r w:rsidR="00EA4958" w:rsidRPr="00EA4958">
        <w:rPr>
          <w:rFonts w:ascii="Arial" w:hAnsi="Arial" w:cs="Arial"/>
          <w:sz w:val="24"/>
          <w:szCs w:val="24"/>
        </w:rPr>
        <w:t xml:space="preserve"> (Internet)</w:t>
      </w:r>
      <w:r w:rsidRPr="00EA4958">
        <w:rPr>
          <w:rFonts w:ascii="Arial" w:hAnsi="Arial" w:cs="Arial"/>
          <w:sz w:val="24"/>
          <w:szCs w:val="24"/>
        </w:rPr>
        <w:t xml:space="preserve">, </w:t>
      </w:r>
      <w:r w:rsidR="00EA4958" w:rsidRPr="00EA4958">
        <w:rPr>
          <w:rFonts w:ascii="Arial" w:hAnsi="Arial" w:cs="Arial"/>
          <w:sz w:val="24"/>
          <w:szCs w:val="24"/>
        </w:rPr>
        <w:t>él</w:t>
      </w:r>
      <w:r w:rsidRPr="00EA4958">
        <w:rPr>
          <w:rFonts w:ascii="Arial" w:hAnsi="Arial" w:cs="Arial"/>
          <w:sz w:val="24"/>
          <w:szCs w:val="24"/>
        </w:rPr>
        <w:t xml:space="preserve"> </w:t>
      </w:r>
      <w:r w:rsidR="00EA4958" w:rsidRPr="00EA4958">
        <w:rPr>
          <w:rFonts w:ascii="Arial" w:hAnsi="Arial" w:cs="Arial"/>
          <w:sz w:val="24"/>
          <w:szCs w:val="24"/>
        </w:rPr>
        <w:t>está</w:t>
      </w:r>
      <w:r w:rsidRPr="00EA4958">
        <w:rPr>
          <w:rFonts w:ascii="Arial" w:hAnsi="Arial" w:cs="Arial"/>
          <w:sz w:val="24"/>
          <w:szCs w:val="24"/>
        </w:rPr>
        <w:t xml:space="preserve"> interesado en que le desarrolle </w:t>
      </w:r>
      <w:r w:rsidR="00EA4958" w:rsidRPr="00EA4958">
        <w:rPr>
          <w:rFonts w:ascii="Arial" w:hAnsi="Arial" w:cs="Arial"/>
          <w:sz w:val="24"/>
          <w:szCs w:val="24"/>
        </w:rPr>
        <w:t>su</w:t>
      </w:r>
      <w:r w:rsidRPr="00EA4958">
        <w:rPr>
          <w:rFonts w:ascii="Arial" w:hAnsi="Arial" w:cs="Arial"/>
          <w:sz w:val="24"/>
          <w:szCs w:val="24"/>
        </w:rPr>
        <w:t xml:space="preserve"> página web, y así pueda tener mayor venta</w:t>
      </w:r>
      <w:r w:rsidR="00EA4958" w:rsidRPr="00EA4958">
        <w:rPr>
          <w:rFonts w:ascii="Arial" w:hAnsi="Arial" w:cs="Arial"/>
          <w:sz w:val="24"/>
          <w:szCs w:val="24"/>
        </w:rPr>
        <w:t>,</w:t>
      </w:r>
      <w:r w:rsidRPr="00EA4958">
        <w:rPr>
          <w:rFonts w:ascii="Arial" w:hAnsi="Arial" w:cs="Arial"/>
          <w:sz w:val="24"/>
          <w:szCs w:val="24"/>
        </w:rPr>
        <w:t xml:space="preserve"> no </w:t>
      </w:r>
      <w:r w:rsidR="00EA4958" w:rsidRPr="00EA4958">
        <w:rPr>
          <w:rFonts w:ascii="Arial" w:hAnsi="Arial" w:cs="Arial"/>
          <w:sz w:val="24"/>
          <w:szCs w:val="24"/>
        </w:rPr>
        <w:t>tan sólo</w:t>
      </w:r>
      <w:r w:rsidRPr="00EA4958">
        <w:rPr>
          <w:rFonts w:ascii="Arial" w:hAnsi="Arial" w:cs="Arial"/>
          <w:sz w:val="24"/>
          <w:szCs w:val="24"/>
        </w:rPr>
        <w:t xml:space="preserve"> en el estado como actualmente </w:t>
      </w:r>
      <w:r w:rsidR="00EA4958" w:rsidRPr="00EA4958">
        <w:rPr>
          <w:rFonts w:ascii="Arial" w:hAnsi="Arial" w:cs="Arial"/>
          <w:sz w:val="24"/>
          <w:szCs w:val="24"/>
        </w:rPr>
        <w:t xml:space="preserve">son sus </w:t>
      </w:r>
      <w:r w:rsidRPr="00EA4958">
        <w:rPr>
          <w:rFonts w:ascii="Arial" w:hAnsi="Arial" w:cs="Arial"/>
          <w:sz w:val="24"/>
          <w:szCs w:val="24"/>
        </w:rPr>
        <w:t>ven</w:t>
      </w:r>
      <w:r w:rsidR="00EA4958" w:rsidRPr="00EA4958">
        <w:rPr>
          <w:rFonts w:ascii="Arial" w:hAnsi="Arial" w:cs="Arial"/>
          <w:sz w:val="24"/>
          <w:szCs w:val="24"/>
        </w:rPr>
        <w:t>tas</w:t>
      </w:r>
      <w:r w:rsidRPr="00EA4958">
        <w:rPr>
          <w:rFonts w:ascii="Arial" w:hAnsi="Arial" w:cs="Arial"/>
          <w:sz w:val="24"/>
          <w:szCs w:val="24"/>
        </w:rPr>
        <w:t xml:space="preserve">. </w:t>
      </w:r>
    </w:p>
    <w:p w:rsidR="009D12A2" w:rsidRPr="00EA4958" w:rsidRDefault="009D12A2" w:rsidP="00EA4958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EA4958">
        <w:rPr>
          <w:rFonts w:ascii="Arial" w:hAnsi="Arial" w:cs="Arial"/>
          <w:sz w:val="24"/>
          <w:szCs w:val="24"/>
        </w:rPr>
        <w:t xml:space="preserve">Quiere que su marca sea mas reconocida nacionalmente y sobresalir internacionalmente, </w:t>
      </w:r>
      <w:r w:rsidR="00A10E55">
        <w:rPr>
          <w:rFonts w:ascii="Arial" w:hAnsi="Arial" w:cs="Arial"/>
          <w:sz w:val="24"/>
          <w:szCs w:val="24"/>
        </w:rPr>
        <w:t xml:space="preserve">tener acceso </w:t>
      </w:r>
      <w:r w:rsidRPr="00EA4958">
        <w:rPr>
          <w:rFonts w:ascii="Arial" w:hAnsi="Arial" w:cs="Arial"/>
          <w:sz w:val="24"/>
          <w:szCs w:val="24"/>
        </w:rPr>
        <w:t>con los clientes de forma más accesible y sencillo.</w:t>
      </w:r>
    </w:p>
    <w:p w:rsidR="009D12A2" w:rsidRDefault="009D12A2" w:rsidP="00EA4958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EA4958">
        <w:rPr>
          <w:rFonts w:ascii="Arial" w:hAnsi="Arial" w:cs="Arial"/>
          <w:sz w:val="24"/>
          <w:szCs w:val="24"/>
        </w:rPr>
        <w:t xml:space="preserve">Su criterio para la </w:t>
      </w:r>
      <w:r w:rsidR="00EA4958" w:rsidRPr="00EA4958">
        <w:rPr>
          <w:rFonts w:ascii="Arial" w:hAnsi="Arial" w:cs="Arial"/>
          <w:sz w:val="24"/>
          <w:szCs w:val="24"/>
        </w:rPr>
        <w:t>página</w:t>
      </w:r>
      <w:r w:rsidRPr="00EA4958">
        <w:rPr>
          <w:rFonts w:ascii="Arial" w:hAnsi="Arial" w:cs="Arial"/>
          <w:sz w:val="24"/>
          <w:szCs w:val="24"/>
        </w:rPr>
        <w:t xml:space="preserve"> web, que al mostrar información sea clara y llamativa, mostrar fotos sobre sus productos, que puedan hacer pedidos desde </w:t>
      </w:r>
      <w:r w:rsidR="00A10E55">
        <w:rPr>
          <w:rFonts w:ascii="Arial" w:hAnsi="Arial" w:cs="Arial"/>
          <w:sz w:val="24"/>
          <w:szCs w:val="24"/>
        </w:rPr>
        <w:t>la misma y que</w:t>
      </w:r>
      <w:r w:rsidRPr="00EA4958">
        <w:rPr>
          <w:rFonts w:ascii="Arial" w:hAnsi="Arial" w:cs="Arial"/>
          <w:sz w:val="24"/>
          <w:szCs w:val="24"/>
        </w:rPr>
        <w:t xml:space="preserve"> nos </w:t>
      </w:r>
      <w:r w:rsidR="00EA4958" w:rsidRPr="00EA4958">
        <w:rPr>
          <w:rFonts w:ascii="Arial" w:hAnsi="Arial" w:cs="Arial"/>
          <w:sz w:val="24"/>
          <w:szCs w:val="24"/>
        </w:rPr>
        <w:t>comenten sugerencias.</w:t>
      </w:r>
    </w:p>
    <w:p w:rsidR="00A10E55" w:rsidRDefault="00A10E55" w:rsidP="00A10E5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Actualmente tiene establecimientos en Zacatelco, San Martin, Tepeaca y San Juan, ubicados en el estado de Tlaxcala, y sus productos van de acuerdo a la época del año. Por lo </w:t>
      </w:r>
      <w:r w:rsidR="00FC236F">
        <w:rPr>
          <w:rFonts w:ascii="Arial" w:hAnsi="Arial" w:cs="Arial"/>
          <w:sz w:val="24"/>
          <w:szCs w:val="24"/>
        </w:rPr>
        <w:t>tanto,</w:t>
      </w:r>
      <w:r>
        <w:rPr>
          <w:rFonts w:ascii="Arial" w:hAnsi="Arial" w:cs="Arial"/>
          <w:sz w:val="24"/>
          <w:szCs w:val="24"/>
        </w:rPr>
        <w:t xml:space="preserve"> sus modelos de ropa no quedan excluidos para un evento formal o casual, estando de forma cómoda, ya que busca lo mejor para sus clientes.</w:t>
      </w:r>
    </w:p>
    <w:p w:rsidR="00A10E55" w:rsidRDefault="00A10E55">
      <w:pPr>
        <w:spacing w:after="2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3370B8" w:rsidRDefault="003370B8" w:rsidP="00681CD0">
      <w:pPr>
        <w:pStyle w:val="Ttulo1"/>
      </w:pPr>
      <w:r>
        <w:lastRenderedPageBreak/>
        <w:t>Actividades que solicitan o pretenden cubrir en su proyecto.</w:t>
      </w:r>
    </w:p>
    <w:p w:rsidR="003370B8" w:rsidRDefault="003370B8" w:rsidP="003370B8">
      <w:pPr>
        <w:pStyle w:val="Prrafodelista"/>
        <w:numPr>
          <w:ilvl w:val="0"/>
          <w:numId w:val="10"/>
        </w:numPr>
      </w:pPr>
      <w:r>
        <w:t>Mostar</w:t>
      </w:r>
      <w:r w:rsidR="00681CD0">
        <w:t xml:space="preserve"> los productos de mi cliente.</w:t>
      </w:r>
    </w:p>
    <w:p w:rsidR="00681CD0" w:rsidRDefault="00681CD0" w:rsidP="003370B8">
      <w:pPr>
        <w:pStyle w:val="Prrafodelista"/>
        <w:numPr>
          <w:ilvl w:val="0"/>
          <w:numId w:val="10"/>
        </w:numPr>
      </w:pPr>
      <w:r>
        <w:t xml:space="preserve">Dar información sobre sus </w:t>
      </w:r>
      <w:r w:rsidR="00960F43">
        <w:t>sucursales</w:t>
      </w:r>
      <w:r>
        <w:t>.</w:t>
      </w:r>
    </w:p>
    <w:p w:rsidR="00960F43" w:rsidRDefault="00960F43" w:rsidP="00960F43">
      <w:pPr>
        <w:pStyle w:val="Prrafodelista"/>
        <w:numPr>
          <w:ilvl w:val="0"/>
          <w:numId w:val="10"/>
        </w:numPr>
      </w:pPr>
      <w:r>
        <w:t>Enlazarse</w:t>
      </w:r>
      <w:r w:rsidR="00681CD0">
        <w:t xml:space="preserve"> </w:t>
      </w:r>
      <w:r>
        <w:t>directamente</w:t>
      </w:r>
      <w:r w:rsidR="00681CD0">
        <w:t xml:space="preserve"> con el </w:t>
      </w:r>
      <w:r>
        <w:t>proveedor</w:t>
      </w:r>
      <w:r w:rsidR="00681CD0">
        <w:t xml:space="preserve"> si hay un caso de querer una compra</w:t>
      </w:r>
      <w:r>
        <w:t>.</w:t>
      </w:r>
    </w:p>
    <w:p w:rsidR="00681CD0" w:rsidRDefault="00960F43" w:rsidP="003370B8">
      <w:pPr>
        <w:pStyle w:val="Prrafodelista"/>
        <w:numPr>
          <w:ilvl w:val="0"/>
          <w:numId w:val="10"/>
        </w:numPr>
      </w:pPr>
      <w:r>
        <w:t>Visualidad</w:t>
      </w:r>
      <w:r w:rsidR="00681CD0">
        <w:t xml:space="preserve"> los comentarios sobre sus productos de acuerdo a diversos clientes.</w:t>
      </w:r>
    </w:p>
    <w:p w:rsidR="00681CD0" w:rsidRDefault="00681CD0" w:rsidP="00681CD0">
      <w:pPr>
        <w:pStyle w:val="Ttulo1"/>
      </w:pPr>
      <w:r w:rsidRPr="00681CD0">
        <w:t xml:space="preserve">Mapa de sitio WEB </w:t>
      </w:r>
    </w:p>
    <w:p w:rsidR="00681CD0" w:rsidRDefault="00D82802" w:rsidP="00681CD0">
      <w:r>
        <w:rPr>
          <w:noProof/>
        </w:rPr>
        <w:drawing>
          <wp:inline distT="0" distB="0" distL="0" distR="0">
            <wp:extent cx="5548630" cy="312102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CD0" w:rsidRPr="00681CD0" w:rsidRDefault="00681CD0" w:rsidP="00681CD0"/>
    <w:p w:rsidR="00AD3128" w:rsidRPr="00681CD0" w:rsidRDefault="00AD3128" w:rsidP="00681CD0"/>
    <w:p w:rsidR="00681CD0" w:rsidRDefault="00681CD0" w:rsidP="00681CD0">
      <w:pPr>
        <w:pStyle w:val="Ttulo1"/>
      </w:pPr>
      <w:r w:rsidRPr="00681CD0">
        <w:lastRenderedPageBreak/>
        <w:t>Configuración de su cuenta de GITHUB con su proyecto en proceso</w:t>
      </w:r>
    </w:p>
    <w:p w:rsidR="00E718BF" w:rsidRDefault="00E718BF" w:rsidP="00E718BF">
      <w:r>
        <w:rPr>
          <w:noProof/>
        </w:rPr>
        <w:drawing>
          <wp:inline distT="0" distB="0" distL="0" distR="0">
            <wp:extent cx="5594815" cy="4441371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3" b="8571"/>
                    <a:stretch/>
                  </pic:blipFill>
                  <pic:spPr bwMode="auto">
                    <a:xfrm>
                      <a:off x="0" y="0"/>
                      <a:ext cx="5607802" cy="44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2F005A" w:rsidRPr="00E718BF" w:rsidRDefault="002F005A" w:rsidP="00E718BF"/>
    <w:p w:rsidR="00AD3128" w:rsidRPr="00AD3128" w:rsidRDefault="00AD3128" w:rsidP="00AD3128"/>
    <w:p w:rsidR="00681CD0" w:rsidRDefault="00681CD0" w:rsidP="00681CD0">
      <w:pPr>
        <w:pStyle w:val="Ttulo1"/>
      </w:pPr>
      <w:r w:rsidRPr="00681CD0">
        <w:t>Mostrar de ser posible los avances por fecha de su proyecto</w:t>
      </w:r>
      <w:r w:rsidR="00AD3128">
        <w:t>…</w:t>
      </w:r>
    </w:p>
    <w:p w:rsidR="00AD3128" w:rsidRDefault="00AD3128" w:rsidP="00AD3128"/>
    <w:p w:rsidR="00AD3128" w:rsidRDefault="00AD3128" w:rsidP="00AD3128"/>
    <w:p w:rsidR="00AD3128" w:rsidRDefault="00AD3128" w:rsidP="00AD3128">
      <w:pPr>
        <w:pStyle w:val="Ttulo2"/>
      </w:pPr>
      <w:r>
        <w:t>11:21 de marzo del 2020</w:t>
      </w:r>
    </w:p>
    <w:p w:rsidR="00AD3128" w:rsidRDefault="00AD3128" w:rsidP="00AD3128">
      <w:r>
        <w:t>&lt;!DOCTYPE html&gt;</w:t>
      </w:r>
    </w:p>
    <w:p w:rsidR="00AD3128" w:rsidRDefault="00AD3128" w:rsidP="00AD3128">
      <w:r>
        <w:t>&lt;html&gt;</w:t>
      </w:r>
    </w:p>
    <w:p w:rsidR="00AD3128" w:rsidRDefault="00AD3128" w:rsidP="00AD3128">
      <w:r>
        <w:t>&lt;head&gt;</w:t>
      </w:r>
    </w:p>
    <w:p w:rsidR="00AD3128" w:rsidRDefault="00AD3128" w:rsidP="00AD3128">
      <w:r>
        <w:tab/>
        <w:t>&lt;title&gt;marca HOLLY&lt;/title&gt;</w:t>
      </w:r>
    </w:p>
    <w:p w:rsidR="00AD3128" w:rsidRDefault="00AD3128" w:rsidP="00AD3128">
      <w:r>
        <w:tab/>
        <w:t>&lt;link rel="stylesheet" href="https://stackpath.bootstrapcdn.com/bootstrap/4.4.1/css/bootstrap.min.css" integrity="sha384-</w:t>
      </w:r>
      <w:r>
        <w:lastRenderedPageBreak/>
        <w:t>Vkoo8x4CGsO3+Hhxv8T/Q5PaXtkKtu6ug5TOeNV6gBiFeWPGFN9MuhOf23Q9Ifjh" crossorigin="anonymous"&gt;</w:t>
      </w:r>
    </w:p>
    <w:p w:rsidR="00AD3128" w:rsidRDefault="00AD3128" w:rsidP="00AD3128"/>
    <w:p w:rsidR="00AD3128" w:rsidRDefault="00AD3128" w:rsidP="00AD3128">
      <w:r>
        <w:t>&lt;script src="https://code.jquery.com/jquery-3.4.1.slim.min.js" integrity="sha384-J6qa4849blE2+poT4WnyKhv5vZF5SrPo0iEjwBvKU7imGFAV0wwj1yYfoRSJoZ+n" crossorigin="anonymous"&gt;&lt;/script&gt;</w:t>
      </w:r>
    </w:p>
    <w:p w:rsidR="00AD3128" w:rsidRDefault="00AD3128" w:rsidP="00AD3128">
      <w:r>
        <w:t>&lt;script src="https://cdn.jsdelivr.net/npm/popper.js@1.16.0/dist/umd/popper.min.js" integrity="sha384-Q6E9RHvbIyZFJoft+2mJbHaEWldlvI9IOYy5n3zV9zzTtmI3UksdQRVvoxMfooAo" crossorigin="anonymous"&gt;&lt;/script&gt;</w:t>
      </w:r>
    </w:p>
    <w:p w:rsidR="00AD3128" w:rsidRDefault="00AD3128" w:rsidP="00AD3128">
      <w:r>
        <w:t>&lt;script src="https://stackpath.bootstrapcdn.com/bootstrap/4.4.1/js/bootstrap.min.js" integrity="sha384-wfSDF2E50Y2D1uUdj0O3uMBJnjuUD4Ih7YwaYd1iqfktj0Uod8GCExl3Og8ifwB6" crossorigin="anonymous"&gt;&lt;/script&gt;</w:t>
      </w:r>
    </w:p>
    <w:p w:rsidR="00AD3128" w:rsidRDefault="00AD3128" w:rsidP="00AD3128"/>
    <w:p w:rsidR="00AD3128" w:rsidRDefault="00AD3128" w:rsidP="00AD3128">
      <w:r>
        <w:t>&lt;/head&gt;</w:t>
      </w:r>
    </w:p>
    <w:p w:rsidR="00AD3128" w:rsidRDefault="00AD3128" w:rsidP="00AD3128">
      <w:r>
        <w:t>&lt;body&gt;</w:t>
      </w:r>
    </w:p>
    <w:p w:rsidR="00AD3128" w:rsidRDefault="00AD3128" w:rsidP="00AD3128"/>
    <w:p w:rsidR="00AD3128" w:rsidRDefault="00AD3128" w:rsidP="00AD3128"/>
    <w:p w:rsidR="00AD3128" w:rsidRDefault="00AD3128" w:rsidP="00AD3128">
      <w:r>
        <w:t>&lt;div class="container"&gt;</w:t>
      </w:r>
    </w:p>
    <w:p w:rsidR="00AD3128" w:rsidRDefault="00AD3128" w:rsidP="00AD3128">
      <w:r>
        <w:t xml:space="preserve">  &lt;!-- Stack the columns on mobile by making one full-width and the other half-width --&gt;</w:t>
      </w:r>
    </w:p>
    <w:p w:rsidR="00AD3128" w:rsidRDefault="00AD3128" w:rsidP="00AD3128">
      <w:r>
        <w:t xml:space="preserve">  &lt;div class="row"&gt;</w:t>
      </w:r>
    </w:p>
    <w:p w:rsidR="00AD3128" w:rsidRDefault="00AD3128" w:rsidP="00AD3128">
      <w:r>
        <w:t xml:space="preserve">    &lt;div class="col-md-8"&gt;&lt;strike&gt;HOLLY&lt;/strike&gt;&lt;/div&gt;</w:t>
      </w:r>
    </w:p>
    <w:p w:rsidR="00AD3128" w:rsidRDefault="00AD3128" w:rsidP="00AD3128">
      <w:r>
        <w:t xml:space="preserve">    &lt;div class="col-6 col-md-4"&gt;</w:t>
      </w:r>
    </w:p>
    <w:p w:rsidR="00AD3128" w:rsidRDefault="00AD3128" w:rsidP="00AD3128">
      <w:r>
        <w:t xml:space="preserve">    </w:t>
      </w:r>
      <w:r>
        <w:tab/>
        <w:t>&lt;img src="C:\Users\Azeneth\Pictures\logo.jpg" class="rounded float-right" alt="logo"&gt;</w:t>
      </w:r>
    </w:p>
    <w:p w:rsidR="00AD3128" w:rsidRDefault="00AD3128" w:rsidP="00AD3128">
      <w:r>
        <w:t xml:space="preserve">  &lt;/div&gt;</w:t>
      </w:r>
    </w:p>
    <w:p w:rsidR="00AD3128" w:rsidRDefault="00AD3128" w:rsidP="00AD3128"/>
    <w:p w:rsidR="00AD3128" w:rsidRDefault="00AD3128" w:rsidP="00AD3128">
      <w:r>
        <w:t xml:space="preserve">  &lt;!-- Columns start at 50% wide on mobile and bump up to 33.3% wide on desktop --&gt;</w:t>
      </w:r>
    </w:p>
    <w:p w:rsidR="00AD3128" w:rsidRDefault="00AD3128" w:rsidP="00AD3128">
      <w:r>
        <w:t xml:space="preserve">  &lt;div class="row"&gt;</w:t>
      </w:r>
    </w:p>
    <w:p w:rsidR="00AD3128" w:rsidRDefault="00AD3128" w:rsidP="00AD3128">
      <w:r>
        <w:t xml:space="preserve">    &lt;div class="col-6 col-md-4"&gt;&lt;b&gt;&lt;i&gt;TENEMOS PARA:&lt;/i&gt;&lt;/b&gt;&lt;/div&gt;</w:t>
      </w:r>
    </w:p>
    <w:p w:rsidR="00AD3128" w:rsidRDefault="00AD3128" w:rsidP="00AD3128"/>
    <w:p w:rsidR="00AD3128" w:rsidRDefault="00AD3128" w:rsidP="00AD3128">
      <w:r>
        <w:t xml:space="preserve">    &lt;div class="col-6 col-md-4"&gt;</w:t>
      </w:r>
    </w:p>
    <w:p w:rsidR="00AD3128" w:rsidRDefault="00AD3128" w:rsidP="00AD3128">
      <w:r>
        <w:t>&lt;img src="C:\Users\Azeneth\Downloads\ella2.png" class="rounded mx-auto d-block" alt="pantalla 1"&gt;</w:t>
      </w:r>
    </w:p>
    <w:p w:rsidR="00AD3128" w:rsidRDefault="00AD3128" w:rsidP="00AD3128">
      <w:r>
        <w:t>&lt;/div&gt;</w:t>
      </w:r>
    </w:p>
    <w:p w:rsidR="00AD3128" w:rsidRDefault="00AD3128" w:rsidP="00AD3128"/>
    <w:p w:rsidR="00AD3128" w:rsidRDefault="00AD3128" w:rsidP="00AD3128">
      <w:r>
        <w:lastRenderedPageBreak/>
        <w:t xml:space="preserve">    &lt;div class="col-6 col-md-4"&gt;</w:t>
      </w:r>
    </w:p>
    <w:p w:rsidR="00AD3128" w:rsidRDefault="00AD3128" w:rsidP="00AD3128">
      <w:r>
        <w:t xml:space="preserve"> </w:t>
      </w:r>
    </w:p>
    <w:p w:rsidR="00AD3128" w:rsidRDefault="00AD3128" w:rsidP="00AD3128">
      <w:r>
        <w:t>&lt;img src="C:\Users\Azeneth\Downloads\el1.png" class="rounded float-right" alt="pantalla 2"&gt;</w:t>
      </w:r>
    </w:p>
    <w:p w:rsidR="00AD3128" w:rsidRDefault="00AD3128" w:rsidP="00AD3128"/>
    <w:p w:rsidR="00AD3128" w:rsidRDefault="00AD3128" w:rsidP="00AD3128"/>
    <w:p w:rsidR="00AD3128" w:rsidRDefault="00AD3128" w:rsidP="00AD3128">
      <w:r>
        <w:t xml:space="preserve">  &lt;/div&gt;</w:t>
      </w:r>
    </w:p>
    <w:p w:rsidR="00AD3128" w:rsidRDefault="00AD3128" w:rsidP="00AD3128"/>
    <w:p w:rsidR="00AD3128" w:rsidRDefault="00AD3128" w:rsidP="00AD3128">
      <w:r>
        <w:t xml:space="preserve">  &lt;!-- Columns are always 50% wide, on mobile and desktop --&gt;</w:t>
      </w:r>
    </w:p>
    <w:p w:rsidR="00AD3128" w:rsidRDefault="00AD3128" w:rsidP="00AD3128">
      <w:r>
        <w:t xml:space="preserve">  &lt;div class="row"&gt;</w:t>
      </w:r>
    </w:p>
    <w:p w:rsidR="00AD3128" w:rsidRDefault="00AD3128" w:rsidP="00AD3128">
      <w:r>
        <w:t xml:space="preserve">    &lt;div class="col-6"&gt;Nos localizamos es:&lt;/div&gt;</w:t>
      </w:r>
    </w:p>
    <w:p w:rsidR="00AD3128" w:rsidRDefault="00AD3128" w:rsidP="00AD3128">
      <w:r>
        <w:t xml:space="preserve">    &lt;div class="col-6"&gt;</w:t>
      </w:r>
    </w:p>
    <w:p w:rsidR="00AD3128" w:rsidRDefault="00AD3128" w:rsidP="00AD3128">
      <w:r>
        <w:t xml:space="preserve">    </w:t>
      </w:r>
      <w:r>
        <w:tab/>
        <w:t>&lt;UL&gt;</w:t>
      </w:r>
    </w:p>
    <w:p w:rsidR="00AD3128" w:rsidRDefault="00AD3128" w:rsidP="00AD3128">
      <w:r>
        <w:t xml:space="preserve">    </w:t>
      </w:r>
      <w:r>
        <w:tab/>
      </w:r>
      <w:r>
        <w:tab/>
        <w:t>&lt;li&gt;San Martin&lt;/li&gt;</w:t>
      </w:r>
    </w:p>
    <w:p w:rsidR="00AD3128" w:rsidRDefault="00AD3128" w:rsidP="00AD3128">
      <w:r>
        <w:t xml:space="preserve">    </w:t>
      </w:r>
      <w:r>
        <w:tab/>
      </w:r>
      <w:r>
        <w:tab/>
        <w:t>&lt;li&gt;Zacatelco&lt;/li&gt;</w:t>
      </w:r>
    </w:p>
    <w:p w:rsidR="00AD3128" w:rsidRDefault="00AD3128" w:rsidP="00AD3128">
      <w:r>
        <w:t xml:space="preserve">    </w:t>
      </w:r>
      <w:r>
        <w:tab/>
      </w:r>
      <w:r>
        <w:tab/>
        <w:t>&lt;li&gt;San Juan&lt;/li&gt;</w:t>
      </w:r>
    </w:p>
    <w:p w:rsidR="00AD3128" w:rsidRDefault="00AD3128" w:rsidP="00AD3128">
      <w:r>
        <w:t xml:space="preserve">    </w:t>
      </w:r>
      <w:r>
        <w:tab/>
      </w:r>
      <w:r>
        <w:tab/>
        <w:t xml:space="preserve">&lt;li&gt;En el estado de </w:t>
      </w:r>
      <w:r w:rsidR="00FC236F">
        <w:t>Tlaxcala</w:t>
      </w:r>
      <w:r>
        <w:t>&lt;/li&gt;</w:t>
      </w:r>
    </w:p>
    <w:p w:rsidR="00AD3128" w:rsidRDefault="00AD3128" w:rsidP="00AD3128">
      <w:r>
        <w:t xml:space="preserve">    </w:t>
      </w:r>
      <w:r>
        <w:tab/>
        <w:t>&lt;/UL&gt;</w:t>
      </w:r>
    </w:p>
    <w:p w:rsidR="00AD3128" w:rsidRDefault="00AD3128" w:rsidP="00AD3128">
      <w:r>
        <w:t xml:space="preserve">    &lt;/div&gt;</w:t>
      </w:r>
    </w:p>
    <w:p w:rsidR="00AD3128" w:rsidRDefault="00AD3128" w:rsidP="00AD3128">
      <w:r>
        <w:t xml:space="preserve">  &lt;/div&gt;</w:t>
      </w:r>
    </w:p>
    <w:p w:rsidR="00AD3128" w:rsidRDefault="00AD3128" w:rsidP="00AD3128">
      <w:r>
        <w:t>&lt;/div&gt;</w:t>
      </w:r>
    </w:p>
    <w:p w:rsidR="00AD3128" w:rsidRDefault="00AD3128" w:rsidP="00AD3128">
      <w:r>
        <w:t>&lt;/body&gt;</w:t>
      </w:r>
    </w:p>
    <w:p w:rsidR="00AD3128" w:rsidRDefault="00AD3128" w:rsidP="00AD3128">
      <w:r>
        <w:t>&lt;/html&gt;</w:t>
      </w:r>
    </w:p>
    <w:p w:rsidR="00AD3128" w:rsidRDefault="00AD3128" w:rsidP="00AD3128">
      <w:r>
        <w:rPr>
          <w:noProof/>
        </w:rPr>
        <w:lastRenderedPageBreak/>
        <w:drawing>
          <wp:inline distT="0" distB="0" distL="0" distR="0">
            <wp:extent cx="5548630" cy="31184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128" w:rsidRDefault="00AD3128" w:rsidP="00AD3128">
      <w:r>
        <w:rPr>
          <w:noProof/>
        </w:rPr>
        <w:drawing>
          <wp:inline distT="0" distB="0" distL="0" distR="0">
            <wp:extent cx="5548630" cy="311848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128" w:rsidRDefault="00AD3128" w:rsidP="00AD3128">
      <w:r>
        <w:rPr>
          <w:noProof/>
        </w:rPr>
        <w:lastRenderedPageBreak/>
        <w:drawing>
          <wp:inline distT="0" distB="0" distL="0" distR="0">
            <wp:extent cx="5548630" cy="3118485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128" w:rsidRPr="00AD3128" w:rsidRDefault="00AD3128" w:rsidP="00AD3128"/>
    <w:p w:rsidR="00681CD0" w:rsidRDefault="00681CD0" w:rsidP="00681CD0"/>
    <w:p w:rsidR="00681CD0" w:rsidRDefault="00681CD0" w:rsidP="00681CD0"/>
    <w:p w:rsidR="00681CD0" w:rsidRDefault="00681CD0" w:rsidP="00681CD0"/>
    <w:p w:rsidR="00681CD0" w:rsidRDefault="00681CD0" w:rsidP="00681CD0"/>
    <w:p w:rsidR="00681CD0" w:rsidRPr="003370B8" w:rsidRDefault="00681CD0" w:rsidP="00681CD0"/>
    <w:p w:rsidR="00A10E55" w:rsidRDefault="00F46CDE" w:rsidP="00AD3128">
      <w:pPr>
        <w:pStyle w:val="Ttulo2"/>
      </w:pPr>
      <w:r>
        <w:t>10:14 am de 30 de marzo del 2020</w:t>
      </w:r>
    </w:p>
    <w:p w:rsidR="00F46CDE" w:rsidRDefault="00F46CDE" w:rsidP="00F46CDE">
      <w:pPr>
        <w:pStyle w:val="Listaconnmeros"/>
      </w:pPr>
      <w:r>
        <w:t>Ejemplo 1</w:t>
      </w:r>
    </w:p>
    <w:p w:rsidR="00F46CDE" w:rsidRDefault="00F46CDE" w:rsidP="00F46CDE">
      <w:pPr>
        <w:pStyle w:val="Listaconnmeros"/>
        <w:numPr>
          <w:ilvl w:val="0"/>
          <w:numId w:val="0"/>
        </w:numPr>
        <w:ind w:left="360" w:hanging="360"/>
      </w:pPr>
    </w:p>
    <w:p w:rsidR="00F46CDE" w:rsidRDefault="00F46CDE" w:rsidP="00F46CDE">
      <w:pPr>
        <w:pStyle w:val="Listaconnmeros"/>
      </w:pPr>
      <w:r>
        <w:t>&lt;!DOCTYPE html&gt;</w:t>
      </w:r>
    </w:p>
    <w:p w:rsidR="00F46CDE" w:rsidRDefault="00F46CDE" w:rsidP="00F46CDE">
      <w:pPr>
        <w:pStyle w:val="Listaconnmeros"/>
      </w:pPr>
      <w:r>
        <w:t>&lt;html lang="en"&gt;</w:t>
      </w:r>
    </w:p>
    <w:p w:rsidR="00F46CDE" w:rsidRDefault="00F46CDE" w:rsidP="00F46CDE">
      <w:pPr>
        <w:pStyle w:val="Listaconnmeros"/>
      </w:pPr>
      <w:r>
        <w:t>&lt;head&gt;</w:t>
      </w:r>
    </w:p>
    <w:p w:rsidR="00F46CDE" w:rsidRDefault="00F46CDE" w:rsidP="00F46CDE">
      <w:pPr>
        <w:pStyle w:val="Listaconnmeros"/>
      </w:pPr>
      <w:r>
        <w:tab/>
        <w:t>&lt;title&gt;marca HOLLY&lt;/title&gt;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 xml:space="preserve"> &lt;meta name="viewport" content="width=device-width, shrink-to-fit=no, user-scalable=no"&gt;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ab/>
        <w:t>&lt;link rel="stylesheet" href="https://stackpath.bootstrapcdn.com/bootstrap/4.4.1/css/bootstrap.min.css" integrity="sha384-Vkoo8x4CGsO3+Hhxv8T/Q5PaXtkKtu6ug5TOeNV6gBiFeWPGFN9MuhOf23Q9Ifjh" crossorigin="anonymous"&gt;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>&lt;/head&gt;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>&lt;body&gt;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ab/>
        <w:t>&lt;script src="https://code.jquery.com/jquery-3.4.1.slim.min.js" integrity="sha384-J6qa4849blE2+poT4WnyKhv5vZF5SrPo0iEjwBvKU7imGFAV0wwj1yYfoRSJoZ+n" crossorigin="anonymous"&gt;&lt;/script&gt;</w:t>
      </w:r>
    </w:p>
    <w:p w:rsidR="00F46CDE" w:rsidRDefault="00F46CDE" w:rsidP="00F46CDE">
      <w:pPr>
        <w:pStyle w:val="Listaconnmeros"/>
      </w:pPr>
      <w:r>
        <w:t>&lt;script src="https://cdn.jsdelivr.net/npm/popper.js@1.16.0/dist/umd/popper.min.js" integrity="sha384-Q6E9RHvbIyZFJoft+2mJbHaEWldlvI9IOYy5n3zV9zzTtmI3UksdQRVvoxMfooAo" crossorigin="anonymous"&gt;&lt;/script&gt;</w:t>
      </w:r>
    </w:p>
    <w:p w:rsidR="00F46CDE" w:rsidRDefault="00F46CDE" w:rsidP="00F46CDE">
      <w:pPr>
        <w:pStyle w:val="Listaconnmeros"/>
      </w:pPr>
      <w:r>
        <w:t>&lt;script src="https://stackpath.bootstrapcdn.com/bootstrap/4.4.1/js/bootstrap.min.js" integrity="sha384-wfSDF2E50Y2D1uUdj0O3uMBJnjuUD4Ih7YwaYd1iqfktj0Uod8GCExl3Og8ifwB6" crossorigin="anonymous"&gt;&lt;/script&gt;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>&lt;center&gt;</w:t>
      </w:r>
    </w:p>
    <w:p w:rsidR="00F46CDE" w:rsidRDefault="00F46CDE" w:rsidP="00F46CDE">
      <w:pPr>
        <w:pStyle w:val="Listaconnmeros"/>
      </w:pPr>
      <w:r>
        <w:t>&lt;div class="container"&gt;</w:t>
      </w:r>
    </w:p>
    <w:p w:rsidR="00F46CDE" w:rsidRDefault="00F46CDE" w:rsidP="00F46CDE">
      <w:pPr>
        <w:pStyle w:val="Listaconnmeros"/>
      </w:pPr>
      <w:r>
        <w:t xml:space="preserve">  &lt;!-- Stack the columns on mobile by making one full-width and the other half-width --&gt;</w:t>
      </w:r>
    </w:p>
    <w:p w:rsidR="00F46CDE" w:rsidRDefault="00F46CDE" w:rsidP="00F46CDE">
      <w:pPr>
        <w:pStyle w:val="Listaconnmeros"/>
      </w:pPr>
      <w:r>
        <w:t xml:space="preserve">  &lt;div class="row"&gt;</w:t>
      </w:r>
    </w:p>
    <w:p w:rsidR="00F46CDE" w:rsidRDefault="00F46CDE" w:rsidP="00F46CDE">
      <w:pPr>
        <w:pStyle w:val="Listaconnmeros"/>
      </w:pPr>
      <w:r>
        <w:t xml:space="preserve">    &lt;div class="col-md-8"&gt;&lt;strike&gt;HOLLY&lt;/strike&gt;&lt;/div&gt;</w:t>
      </w:r>
    </w:p>
    <w:p w:rsidR="00F46CDE" w:rsidRDefault="00F46CDE" w:rsidP="00F46CDE">
      <w:pPr>
        <w:pStyle w:val="Listaconnmeros"/>
      </w:pPr>
      <w:r>
        <w:t xml:space="preserve">    &lt;div class="col-6 col-md-4"&gt;</w:t>
      </w:r>
    </w:p>
    <w:p w:rsidR="00F46CDE" w:rsidRDefault="00F46CDE" w:rsidP="00F46CDE">
      <w:pPr>
        <w:pStyle w:val="Listaconnmeros"/>
      </w:pPr>
      <w:r>
        <w:t xml:space="preserve">    </w:t>
      </w:r>
      <w:r>
        <w:tab/>
        <w:t>&lt;img src="C:\Users\Azeneth\Pictures\logo.jpg" height="100" width="110" class="rounded float-right" alt="logo" &gt;</w:t>
      </w:r>
    </w:p>
    <w:p w:rsidR="00F46CDE" w:rsidRDefault="00F46CDE" w:rsidP="00F46CDE">
      <w:pPr>
        <w:pStyle w:val="Listaconnmeros"/>
      </w:pPr>
      <w:r>
        <w:t xml:space="preserve">  &lt;/div&gt;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 xml:space="preserve">  &lt;!-- Columns start at 50% wide on mobile and bump up to 33.3% wide on desktop --&gt;</w:t>
      </w:r>
    </w:p>
    <w:p w:rsidR="00F46CDE" w:rsidRDefault="00F46CDE" w:rsidP="00F46CDE">
      <w:pPr>
        <w:pStyle w:val="Listaconnmeros"/>
      </w:pPr>
      <w:r>
        <w:t xml:space="preserve">  &lt;div class="row"&gt;</w:t>
      </w:r>
    </w:p>
    <w:p w:rsidR="00F46CDE" w:rsidRDefault="00F46CDE" w:rsidP="00F46CDE">
      <w:pPr>
        <w:pStyle w:val="Listaconnmeros"/>
      </w:pPr>
      <w:r>
        <w:t xml:space="preserve">    &lt;div class="col-6 col-md-4"&gt;TENEMOS PARA:&lt;/div&gt;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 xml:space="preserve">    &lt;div class="col-6 col-md-4"&gt;</w:t>
      </w:r>
    </w:p>
    <w:p w:rsidR="00F46CDE" w:rsidRDefault="00F46CDE" w:rsidP="00F46CDE">
      <w:pPr>
        <w:pStyle w:val="Listaconnmeros"/>
      </w:pPr>
      <w:r>
        <w:t>&lt;img src="C:\Users\Azeneth\Downloads\ella2.png" height="150" width="160" class="rounded mx-auto d-block" alt="pantalla 1"&gt;</w:t>
      </w:r>
    </w:p>
    <w:p w:rsidR="00F46CDE" w:rsidRDefault="00F46CDE" w:rsidP="00F46CDE">
      <w:pPr>
        <w:pStyle w:val="Listaconnmeros"/>
      </w:pPr>
      <w:r>
        <w:t>&lt;/div&gt;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 xml:space="preserve">    &lt;div class="col-6 col-md-4"&gt;</w:t>
      </w:r>
    </w:p>
    <w:p w:rsidR="00F46CDE" w:rsidRDefault="00F46CDE" w:rsidP="00F46CDE">
      <w:pPr>
        <w:pStyle w:val="Listaconnmeros"/>
      </w:pPr>
      <w:r>
        <w:t xml:space="preserve"> </w:t>
      </w:r>
    </w:p>
    <w:p w:rsidR="00F46CDE" w:rsidRDefault="00F46CDE" w:rsidP="00F46CDE">
      <w:pPr>
        <w:pStyle w:val="Listaconnmeros"/>
      </w:pPr>
      <w:r>
        <w:t>&lt;img src="C:\Users\Azeneth\Downloads\el1.png" height="150" width="160" class="rounded float-right" alt="pantalla 2"&gt;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 xml:space="preserve">  &lt;/div&gt;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 xml:space="preserve">  &lt;!-- Columns are always 50% wide, on mobile and desktop --&gt;</w:t>
      </w:r>
    </w:p>
    <w:p w:rsidR="00F46CDE" w:rsidRDefault="00F46CDE" w:rsidP="00F46CDE">
      <w:pPr>
        <w:pStyle w:val="Listaconnmeros"/>
      </w:pPr>
      <w:r>
        <w:t xml:space="preserve">  &lt;div class="row"&gt;</w:t>
      </w:r>
    </w:p>
    <w:p w:rsidR="00F46CDE" w:rsidRDefault="00F46CDE" w:rsidP="00F46CDE">
      <w:pPr>
        <w:pStyle w:val="Listaconnmeros"/>
      </w:pPr>
      <w:r>
        <w:t xml:space="preserve">    &lt;div class="col-6"&gt;Nos localizamos es:&lt;/div&gt;</w:t>
      </w:r>
    </w:p>
    <w:p w:rsidR="00F46CDE" w:rsidRDefault="00F46CDE" w:rsidP="00F46CDE">
      <w:pPr>
        <w:pStyle w:val="Listaconnmeros"/>
      </w:pPr>
      <w:r>
        <w:t xml:space="preserve">    &lt;div class="col-6"&gt;</w:t>
      </w:r>
    </w:p>
    <w:p w:rsidR="00F46CDE" w:rsidRDefault="00F46CDE" w:rsidP="00F46CDE">
      <w:pPr>
        <w:pStyle w:val="Listaconnmeros"/>
      </w:pPr>
      <w:r>
        <w:t xml:space="preserve">    </w:t>
      </w:r>
      <w:r>
        <w:tab/>
        <w:t>&lt;UL&gt;</w:t>
      </w:r>
    </w:p>
    <w:p w:rsidR="00F46CDE" w:rsidRDefault="00F46CDE" w:rsidP="00F46CDE">
      <w:pPr>
        <w:pStyle w:val="Listaconnmeros"/>
      </w:pPr>
      <w:r>
        <w:t xml:space="preserve">    </w:t>
      </w:r>
      <w:r>
        <w:tab/>
      </w:r>
      <w:r>
        <w:tab/>
        <w:t>&lt;li&gt;San Martin&lt;/li&gt;</w:t>
      </w:r>
    </w:p>
    <w:p w:rsidR="00F46CDE" w:rsidRDefault="00F46CDE" w:rsidP="00F46CDE">
      <w:pPr>
        <w:pStyle w:val="Listaconnmeros"/>
      </w:pPr>
      <w:r>
        <w:t xml:space="preserve">    </w:t>
      </w:r>
      <w:r>
        <w:tab/>
      </w:r>
      <w:r>
        <w:tab/>
        <w:t>&lt;li&gt;Zacatelco&lt;/li&gt;</w:t>
      </w:r>
    </w:p>
    <w:p w:rsidR="00F46CDE" w:rsidRDefault="00F46CDE" w:rsidP="00F46CDE">
      <w:pPr>
        <w:pStyle w:val="Listaconnmeros"/>
      </w:pPr>
      <w:r>
        <w:t xml:space="preserve">    </w:t>
      </w:r>
      <w:r>
        <w:tab/>
      </w:r>
      <w:r>
        <w:tab/>
        <w:t>&lt;li&gt;San Juan&lt;/li&gt;</w:t>
      </w:r>
    </w:p>
    <w:p w:rsidR="00F46CDE" w:rsidRDefault="00F46CDE" w:rsidP="00F46CDE">
      <w:pPr>
        <w:pStyle w:val="Listaconnmeros"/>
      </w:pPr>
      <w:r>
        <w:t xml:space="preserve">    </w:t>
      </w:r>
      <w:r>
        <w:tab/>
      </w:r>
      <w:r>
        <w:tab/>
        <w:t xml:space="preserve">&lt;li&gt;En el estado de </w:t>
      </w:r>
      <w:r w:rsidR="00FC236F">
        <w:t>Tlaxcala</w:t>
      </w:r>
      <w:r>
        <w:t>&lt;/li&gt;</w:t>
      </w:r>
    </w:p>
    <w:p w:rsidR="00F46CDE" w:rsidRDefault="00F46CDE" w:rsidP="00F46CDE">
      <w:pPr>
        <w:pStyle w:val="Listaconnmeros"/>
      </w:pPr>
      <w:r>
        <w:t xml:space="preserve">    </w:t>
      </w:r>
      <w:r>
        <w:tab/>
        <w:t>&lt;/UL&gt;</w:t>
      </w:r>
    </w:p>
    <w:p w:rsidR="00F46CDE" w:rsidRDefault="00F46CDE" w:rsidP="00F46CDE">
      <w:pPr>
        <w:pStyle w:val="Listaconnmeros"/>
      </w:pPr>
      <w:r>
        <w:lastRenderedPageBreak/>
        <w:t xml:space="preserve">    &lt;/div&gt;</w:t>
      </w:r>
    </w:p>
    <w:p w:rsidR="00F46CDE" w:rsidRDefault="00F46CDE" w:rsidP="00F46CDE">
      <w:pPr>
        <w:pStyle w:val="Listaconnmeros"/>
      </w:pPr>
      <w:r>
        <w:t xml:space="preserve">  &lt;/div&gt;</w:t>
      </w:r>
    </w:p>
    <w:p w:rsidR="00F46CDE" w:rsidRDefault="00F46CDE" w:rsidP="00F46CDE">
      <w:pPr>
        <w:pStyle w:val="Listaconnmeros"/>
      </w:pPr>
      <w:r>
        <w:t>&lt;/div&gt;</w:t>
      </w:r>
    </w:p>
    <w:p w:rsidR="00F46CDE" w:rsidRDefault="00F46CDE" w:rsidP="00F46CDE">
      <w:pPr>
        <w:pStyle w:val="Listaconnmeros"/>
      </w:pPr>
      <w:r>
        <w:t>&lt;/div&gt;</w:t>
      </w:r>
    </w:p>
    <w:p w:rsidR="00F46CDE" w:rsidRDefault="00F46CDE" w:rsidP="00F46CDE">
      <w:pPr>
        <w:pStyle w:val="Listaconnmeros"/>
      </w:pPr>
      <w:r>
        <w:t>&lt;/center&gt;</w:t>
      </w:r>
    </w:p>
    <w:p w:rsidR="00F46CDE" w:rsidRDefault="00F46CDE" w:rsidP="00F46CDE">
      <w:pPr>
        <w:pStyle w:val="Listaconnmeros"/>
      </w:pPr>
      <w:r>
        <w:t>&lt;/body&gt;</w:t>
      </w:r>
    </w:p>
    <w:p w:rsidR="00F46CDE" w:rsidRDefault="00F46CDE" w:rsidP="00F46CDE">
      <w:pPr>
        <w:pStyle w:val="Listaconnmeros"/>
        <w:numPr>
          <w:ilvl w:val="0"/>
          <w:numId w:val="0"/>
        </w:numPr>
        <w:ind w:left="360" w:hanging="360"/>
      </w:pPr>
      <w:r>
        <w:t>&lt;/html&gt;</w:t>
      </w:r>
    </w:p>
    <w:p w:rsidR="00F46CDE" w:rsidRDefault="00F46CDE" w:rsidP="00F46CDE">
      <w:pPr>
        <w:pStyle w:val="Listaconnmeros"/>
        <w:numPr>
          <w:ilvl w:val="0"/>
          <w:numId w:val="0"/>
        </w:numPr>
        <w:ind w:left="360" w:hanging="360"/>
      </w:pPr>
    </w:p>
    <w:p w:rsidR="00F46CDE" w:rsidRDefault="00F46CDE" w:rsidP="00F46CDE">
      <w:pPr>
        <w:pStyle w:val="Listaconnmeros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9F2D01C" wp14:editId="42567A50">
            <wp:extent cx="5548630" cy="311975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184F2" wp14:editId="5444A665">
            <wp:extent cx="5548630" cy="311975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DE" w:rsidRDefault="00F46CDE" w:rsidP="00F46CDE">
      <w:pPr>
        <w:pStyle w:val="Listaconnmeros"/>
        <w:numPr>
          <w:ilvl w:val="0"/>
          <w:numId w:val="0"/>
        </w:numPr>
        <w:ind w:left="360" w:hanging="360"/>
      </w:pPr>
    </w:p>
    <w:p w:rsidR="00F46CDE" w:rsidRDefault="00F46CDE" w:rsidP="00F46CDE">
      <w:pPr>
        <w:pStyle w:val="Listaconnmeros"/>
        <w:numPr>
          <w:ilvl w:val="0"/>
          <w:numId w:val="0"/>
        </w:numPr>
        <w:ind w:left="360" w:hanging="360"/>
      </w:pPr>
    </w:p>
    <w:p w:rsidR="00F46CDE" w:rsidRDefault="00F46CDE" w:rsidP="00F46CDE">
      <w:pPr>
        <w:pStyle w:val="Listaconnmeros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652F7C45" wp14:editId="5CFEB373">
            <wp:extent cx="5548630" cy="3119755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DE" w:rsidRDefault="00F46CDE" w:rsidP="00F46CDE">
      <w:pPr>
        <w:pStyle w:val="Listaconnmeros"/>
        <w:numPr>
          <w:ilvl w:val="0"/>
          <w:numId w:val="0"/>
        </w:numPr>
        <w:ind w:left="360" w:hanging="360"/>
      </w:pPr>
    </w:p>
    <w:p w:rsidR="00F46CDE" w:rsidRDefault="00F46CDE" w:rsidP="00F46CDE">
      <w:pPr>
        <w:pStyle w:val="Listaconnmeros"/>
        <w:numPr>
          <w:ilvl w:val="0"/>
          <w:numId w:val="0"/>
        </w:numPr>
        <w:ind w:left="360" w:hanging="360"/>
      </w:pPr>
    </w:p>
    <w:p w:rsidR="00F46CDE" w:rsidRDefault="00F46CDE" w:rsidP="00F46CDE">
      <w:pPr>
        <w:pStyle w:val="Listaconnmeros"/>
        <w:numPr>
          <w:ilvl w:val="0"/>
          <w:numId w:val="0"/>
        </w:numPr>
      </w:pPr>
      <w:r>
        <w:t>Ejemplo 2</w:t>
      </w:r>
    </w:p>
    <w:p w:rsidR="00F46CDE" w:rsidRDefault="00F46CDE" w:rsidP="00F46CDE">
      <w:pPr>
        <w:pStyle w:val="Listaconnmeros"/>
        <w:numPr>
          <w:ilvl w:val="0"/>
          <w:numId w:val="0"/>
        </w:numPr>
      </w:pPr>
    </w:p>
    <w:p w:rsidR="00F46CDE" w:rsidRDefault="00F46CDE" w:rsidP="00F46CDE">
      <w:pPr>
        <w:pStyle w:val="Listaconnmeros"/>
      </w:pPr>
      <w:r>
        <w:t>&lt;!DOCTYPE html&gt;</w:t>
      </w:r>
    </w:p>
    <w:p w:rsidR="00F46CDE" w:rsidRDefault="00F46CDE" w:rsidP="00F46CDE">
      <w:pPr>
        <w:pStyle w:val="Listaconnmeros"/>
      </w:pPr>
      <w:r>
        <w:t>&lt;html lang="es"&gt;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ab/>
        <w:t>&lt;head&gt;</w:t>
      </w:r>
    </w:p>
    <w:p w:rsidR="00F46CDE" w:rsidRDefault="00F46CDE" w:rsidP="00F46CDE">
      <w:pPr>
        <w:pStyle w:val="Listaconnmeros"/>
      </w:pPr>
      <w:r>
        <w:tab/>
        <w:t>&lt;meta charset="utf-8"&gt;</w:t>
      </w:r>
    </w:p>
    <w:p w:rsidR="00F46CDE" w:rsidRDefault="00F46CDE" w:rsidP="00F46CDE">
      <w:pPr>
        <w:pStyle w:val="Listaconnmeros"/>
      </w:pPr>
      <w:r>
        <w:tab/>
        <w:t>&lt;title&gt;marca HOLLY (1)&lt;/title&gt;</w:t>
      </w:r>
    </w:p>
    <w:p w:rsidR="00F46CDE" w:rsidRDefault="00F46CDE" w:rsidP="00F46CDE">
      <w:pPr>
        <w:pStyle w:val="Listaconnmeros"/>
      </w:pPr>
      <w:r>
        <w:tab/>
        <w:t>&lt;/head&gt;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ab/>
        <w:t>&lt;body&gt;</w:t>
      </w:r>
    </w:p>
    <w:p w:rsidR="00F46CDE" w:rsidRDefault="00F46CDE" w:rsidP="00F46CDE">
      <w:pPr>
        <w:pStyle w:val="Listaconnmeros"/>
      </w:pPr>
      <w:r>
        <w:tab/>
        <w:t>&lt;font size= "4" face= "arial" color="blue"&gt;</w:t>
      </w:r>
    </w:p>
    <w:p w:rsidR="00F46CDE" w:rsidRDefault="00F46CDE" w:rsidP="00F46CDE">
      <w:pPr>
        <w:pStyle w:val="Listaconnmeros"/>
      </w:pPr>
      <w:r>
        <w:tab/>
        <w:t>&lt;center&gt;HOLLY</w:t>
      </w:r>
    </w:p>
    <w:p w:rsidR="00F46CDE" w:rsidRDefault="00F46CDE" w:rsidP="00F46CDE">
      <w:pPr>
        <w:pStyle w:val="Listaconnmeros"/>
      </w:pPr>
      <w:r>
        <w:tab/>
        <w:t>&lt;img src="C:\Users\Azeneth\Pictures\logo.jpg" height="100" width="110" class="rounded float-right" alt="logo" &gt;</w:t>
      </w:r>
    </w:p>
    <w:p w:rsidR="00F46CDE" w:rsidRDefault="00F46CDE" w:rsidP="00F46CDE">
      <w:pPr>
        <w:pStyle w:val="Listaconnmeros"/>
      </w:pPr>
      <w:r>
        <w:tab/>
        <w:t>&lt;img src="C:\Users\Azeneth\Desktop\entrega mañana\FONFO.png" height="100%" width="100%" class="rounded float-right" alt="fondo" &gt;</w:t>
      </w:r>
    </w:p>
    <w:p w:rsidR="00F46CDE" w:rsidRDefault="00F46CDE" w:rsidP="00F46CDE">
      <w:pPr>
        <w:pStyle w:val="Listaconnmeros"/>
      </w:pPr>
      <w:r>
        <w:tab/>
        <w:t>&lt;/center&gt;</w:t>
      </w:r>
    </w:p>
    <w:p w:rsidR="00F46CDE" w:rsidRDefault="00F46CDE" w:rsidP="00F46CDE">
      <w:pPr>
        <w:pStyle w:val="Listaconnmeros"/>
      </w:pPr>
      <w:r>
        <w:tab/>
        <w:t>&lt;/font&gt;</w:t>
      </w:r>
    </w:p>
    <w:p w:rsidR="00F46CDE" w:rsidRDefault="00F46CDE" w:rsidP="00F46CDE">
      <w:pPr>
        <w:pStyle w:val="Listaconnmeros"/>
      </w:pPr>
      <w:r>
        <w:tab/>
      </w:r>
    </w:p>
    <w:p w:rsidR="00F46CDE" w:rsidRDefault="00F46CDE" w:rsidP="00F46CDE">
      <w:pPr>
        <w:pStyle w:val="Listaconnmeros"/>
      </w:pPr>
      <w:r>
        <w:tab/>
        <w:t>&lt;hr align= "center" size="10" width="50%" color="aqua" noshade&gt;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ab/>
        <w:t>&lt;table width="80%" align="center" border="2"</w:t>
      </w:r>
    </w:p>
    <w:p w:rsidR="00F46CDE" w:rsidRDefault="00F46CDE" w:rsidP="00F46CDE">
      <w:pPr>
        <w:pStyle w:val="Listaconnmeros"/>
      </w:pPr>
      <w:r>
        <w:tab/>
        <w:t>bordercolor= "greed"&gt;</w:t>
      </w:r>
    </w:p>
    <w:p w:rsidR="00F46CDE" w:rsidRDefault="00F46CDE" w:rsidP="00F46CDE">
      <w:pPr>
        <w:pStyle w:val="Listaconnmeros"/>
      </w:pPr>
      <w:r>
        <w:tab/>
        <w:t>&lt;caption align="bottom"&gt;MODA&lt;/caption&gt;</w:t>
      </w:r>
    </w:p>
    <w:p w:rsidR="00F46CDE" w:rsidRDefault="00F46CDE" w:rsidP="00F46CDE">
      <w:pPr>
        <w:pStyle w:val="Listaconnmeros"/>
      </w:pPr>
      <w:r>
        <w:tab/>
        <w:t>&lt;tr bgcolor= "blue"&gt;&lt;td colspan="3" align="center"&gt;TENDENCIA&lt;/td&gt;</w:t>
      </w:r>
    </w:p>
    <w:p w:rsidR="00F46CDE" w:rsidRDefault="00F46CDE" w:rsidP="00F46CDE">
      <w:pPr>
        <w:pStyle w:val="Listaconnmeros"/>
      </w:pPr>
      <w:r>
        <w:tab/>
        <w:t>&lt;/tr&gt;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lastRenderedPageBreak/>
        <w:tab/>
        <w:t>&lt;tr&gt;</w:t>
      </w:r>
    </w:p>
    <w:p w:rsidR="00F46CDE" w:rsidRDefault="00F46CDE" w:rsidP="00F46CDE">
      <w:pPr>
        <w:pStyle w:val="Listaconnmeros"/>
      </w:pPr>
      <w:r>
        <w:tab/>
      </w:r>
      <w:r>
        <w:tab/>
        <w:t>&lt;td rowspan="2", bgcolor="pink"  height="150" width="160"&gt;</w:t>
      </w:r>
    </w:p>
    <w:p w:rsidR="00F46CDE" w:rsidRDefault="00F46CDE" w:rsidP="00F46CDE">
      <w:pPr>
        <w:pStyle w:val="Listaconnmeros"/>
      </w:pPr>
      <w:r>
        <w:tab/>
      </w:r>
      <w:r>
        <w:tab/>
        <w:t>&lt;img src="C:\Users\Azeneth\Downloads\ella2.png" class="rounded mx-auto d-block" alt="pantalla 1"&gt;</w:t>
      </w:r>
    </w:p>
    <w:p w:rsidR="00F46CDE" w:rsidRDefault="00F46CDE" w:rsidP="00F46CDE">
      <w:pPr>
        <w:pStyle w:val="Listaconnmeros"/>
      </w:pPr>
      <w:r>
        <w:tab/>
        <w:t>&lt;/td&gt;</w:t>
      </w:r>
    </w:p>
    <w:p w:rsidR="00F46CDE" w:rsidRDefault="00F46CDE" w:rsidP="00F46CDE">
      <w:pPr>
        <w:pStyle w:val="Listaconnmeros"/>
      </w:pPr>
      <w:r>
        <w:t xml:space="preserve">    &lt;/tr&gt;</w:t>
      </w:r>
    </w:p>
    <w:p w:rsidR="00F46CDE" w:rsidRDefault="00F46CDE" w:rsidP="00F46CDE">
      <w:pPr>
        <w:pStyle w:val="Listaconnmeros"/>
      </w:pPr>
      <w:r>
        <w:tab/>
        <w:t>&lt;tr&gt;&lt;td&gt;PARA:&lt;/td&gt;&lt;/tr&gt;</w:t>
      </w:r>
    </w:p>
    <w:p w:rsidR="00F46CDE" w:rsidRDefault="00F46CDE" w:rsidP="00F46CDE">
      <w:pPr>
        <w:pStyle w:val="Listaconnmeros"/>
      </w:pPr>
      <w:r>
        <w:tab/>
        <w:t>&lt;tr&gt;&lt;td&gt;Dama&lt;/td&gt; &lt;/tr&gt;</w:t>
      </w:r>
    </w:p>
    <w:p w:rsidR="00F46CDE" w:rsidRDefault="00F46CDE" w:rsidP="00F46CDE">
      <w:pPr>
        <w:pStyle w:val="Listaconnmeros"/>
      </w:pPr>
    </w:p>
    <w:p w:rsidR="00F46CDE" w:rsidRDefault="00F46CDE" w:rsidP="00F46CDE">
      <w:pPr>
        <w:pStyle w:val="Listaconnmeros"/>
      </w:pPr>
      <w:r>
        <w:t>&lt;tr&gt;&lt;td rowspan="2"  height="150" width="160"&gt;&lt;img src="C:\Users\Azeneth\Downloads\el1.png" class="rounded float-right" alt="pantalla 2"&gt;</w:t>
      </w:r>
    </w:p>
    <w:p w:rsidR="00F46CDE" w:rsidRDefault="00F46CDE" w:rsidP="00F46CDE">
      <w:pPr>
        <w:pStyle w:val="Listaconnmeros"/>
      </w:pPr>
      <w:r>
        <w:tab/>
        <w:t>&lt;/td&gt;&lt;/tr&gt;</w:t>
      </w:r>
    </w:p>
    <w:p w:rsidR="00F46CDE" w:rsidRDefault="00F46CDE" w:rsidP="00F46CDE">
      <w:pPr>
        <w:pStyle w:val="Listaconnmeros"/>
      </w:pPr>
      <w:r>
        <w:tab/>
        <w:t>&lt;tr&gt;&lt;td &gt;Para:&lt;/td&gt;&lt;/tr&gt;</w:t>
      </w:r>
    </w:p>
    <w:p w:rsidR="00F46CDE" w:rsidRDefault="00F46CDE" w:rsidP="00F46CDE">
      <w:pPr>
        <w:pStyle w:val="Listaconnmeros"/>
      </w:pPr>
      <w:r>
        <w:tab/>
        <w:t>&lt;tr&gt;&lt;td&gt;caballero&lt;/td&gt;&lt;/tr&gt;</w:t>
      </w:r>
    </w:p>
    <w:p w:rsidR="00F46CDE" w:rsidRDefault="00F46CDE" w:rsidP="00F46CDE">
      <w:pPr>
        <w:pStyle w:val="Listaconnmeros"/>
      </w:pPr>
      <w:r>
        <w:tab/>
      </w:r>
    </w:p>
    <w:p w:rsidR="00F46CDE" w:rsidRDefault="00F46CDE" w:rsidP="00F46CDE">
      <w:pPr>
        <w:pStyle w:val="Listaconnmeros"/>
        <w:numPr>
          <w:ilvl w:val="0"/>
          <w:numId w:val="0"/>
        </w:numPr>
      </w:pPr>
      <w:r>
        <w:t>&lt;/html&gt;</w:t>
      </w:r>
    </w:p>
    <w:p w:rsidR="00F46CDE" w:rsidRDefault="00F46CDE" w:rsidP="00F46CDE">
      <w:pPr>
        <w:pStyle w:val="Listaconnmeros"/>
        <w:numPr>
          <w:ilvl w:val="0"/>
          <w:numId w:val="0"/>
        </w:numPr>
      </w:pPr>
    </w:p>
    <w:p w:rsidR="00F46CDE" w:rsidRDefault="00F46CDE" w:rsidP="00F46CDE">
      <w:pPr>
        <w:pStyle w:val="Listaconnmeros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DFD8F09" wp14:editId="58154C4D">
            <wp:extent cx="5548630" cy="3119755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3F422" wp14:editId="58F531D2">
            <wp:extent cx="5548630" cy="3119755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DE" w:rsidRDefault="00F46CDE" w:rsidP="00F46CDE">
      <w:pPr>
        <w:pStyle w:val="Listaconnmeros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14FF8F6" wp14:editId="61A36EC0">
            <wp:extent cx="5548630" cy="311975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02" w:rsidRDefault="00D82802" w:rsidP="00F46CDE">
      <w:pPr>
        <w:pStyle w:val="Listaconnmeros"/>
        <w:numPr>
          <w:ilvl w:val="0"/>
          <w:numId w:val="0"/>
        </w:numPr>
      </w:pPr>
    </w:p>
    <w:p w:rsidR="00D82802" w:rsidRPr="00D82802" w:rsidRDefault="00D82802" w:rsidP="00D82802">
      <w:pPr>
        <w:pStyle w:val="Listaconnmeros"/>
        <w:numPr>
          <w:ilvl w:val="0"/>
          <w:numId w:val="0"/>
        </w:numPr>
        <w:ind w:left="360"/>
      </w:pPr>
    </w:p>
    <w:p w:rsidR="00D82802" w:rsidRDefault="00D82802" w:rsidP="00DE4214">
      <w:pPr>
        <w:pStyle w:val="Ttulo2"/>
      </w:pPr>
      <w:r w:rsidRPr="00D82802">
        <w:t>11:52 pm de 31 de marzo del 2020</w:t>
      </w:r>
    </w:p>
    <w:p w:rsidR="007E2724" w:rsidRPr="007E2724" w:rsidRDefault="00FC236F" w:rsidP="007E2724">
      <w:r>
        <w:t>Página</w:t>
      </w:r>
      <w:r w:rsidR="007E2724">
        <w:t xml:space="preserve"> principal.</w:t>
      </w:r>
    </w:p>
    <w:p w:rsidR="00DE4214" w:rsidRDefault="00DE4214" w:rsidP="00DE4214">
      <w:r>
        <w:rPr>
          <w:noProof/>
        </w:rPr>
        <w:drawing>
          <wp:inline distT="0" distB="0" distL="0" distR="0" wp14:anchorId="37A7C31A" wp14:editId="1D9637EF">
            <wp:extent cx="5548630" cy="311975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724" w:rsidRDefault="007E2724" w:rsidP="00DE4214"/>
    <w:p w:rsidR="007E2724" w:rsidRDefault="007E2724" w:rsidP="00DE4214"/>
    <w:p w:rsidR="007E2724" w:rsidRDefault="007E2724" w:rsidP="00DE4214"/>
    <w:p w:rsidR="007E2724" w:rsidRDefault="007E2724" w:rsidP="00DE4214">
      <w:r>
        <w:lastRenderedPageBreak/>
        <w:t>Primer link. Ropa de dama</w:t>
      </w:r>
    </w:p>
    <w:p w:rsidR="00DE4214" w:rsidRDefault="007E2724" w:rsidP="00DE4214">
      <w:r>
        <w:rPr>
          <w:noProof/>
        </w:rPr>
        <w:drawing>
          <wp:inline distT="0" distB="0" distL="0" distR="0" wp14:anchorId="0E10EE05" wp14:editId="4584E62D">
            <wp:extent cx="5548630" cy="311975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724" w:rsidRDefault="007E2724" w:rsidP="00DE4214">
      <w:r>
        <w:rPr>
          <w:noProof/>
        </w:rPr>
        <w:drawing>
          <wp:inline distT="0" distB="0" distL="0" distR="0" wp14:anchorId="3C4864D1" wp14:editId="49E49734">
            <wp:extent cx="5548630" cy="311975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8BF" w:rsidRDefault="00E718BF" w:rsidP="00DE4214"/>
    <w:p w:rsidR="00E718BF" w:rsidRDefault="00E718BF" w:rsidP="00DE4214"/>
    <w:p w:rsidR="00E718BF" w:rsidRDefault="00E718BF" w:rsidP="00DE4214"/>
    <w:p w:rsidR="00E718BF" w:rsidRDefault="00E718BF" w:rsidP="00DE4214"/>
    <w:p w:rsidR="00E718BF" w:rsidRDefault="00E718BF" w:rsidP="00DE4214"/>
    <w:p w:rsidR="00E718BF" w:rsidRDefault="00E718BF" w:rsidP="00DE4214"/>
    <w:p w:rsidR="00E718BF" w:rsidRDefault="00E718BF" w:rsidP="00DE4214">
      <w:r>
        <w:lastRenderedPageBreak/>
        <w:t>Segundo link … ropa de caballero</w:t>
      </w:r>
    </w:p>
    <w:p w:rsidR="007E2724" w:rsidRDefault="007E2724" w:rsidP="00DE4214">
      <w:r>
        <w:rPr>
          <w:noProof/>
        </w:rPr>
        <w:drawing>
          <wp:inline distT="0" distB="0" distL="0" distR="0" wp14:anchorId="227E4195" wp14:editId="5DFED951">
            <wp:extent cx="5548630" cy="31197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724" w:rsidRDefault="007E2724" w:rsidP="00DE4214">
      <w:r>
        <w:rPr>
          <w:noProof/>
        </w:rPr>
        <w:drawing>
          <wp:inline distT="0" distB="0" distL="0" distR="0" wp14:anchorId="02780622" wp14:editId="280A2B4F">
            <wp:extent cx="5548630" cy="3119755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8BF" w:rsidRDefault="00E718BF" w:rsidP="00DE4214"/>
    <w:p w:rsidR="00E718BF" w:rsidRDefault="00E718BF" w:rsidP="00DE4214"/>
    <w:p w:rsidR="00E718BF" w:rsidRDefault="00E718BF" w:rsidP="00DE4214"/>
    <w:p w:rsidR="00E718BF" w:rsidRDefault="00E718BF" w:rsidP="00DE4214"/>
    <w:p w:rsidR="00E718BF" w:rsidRDefault="00E718BF" w:rsidP="00DE4214"/>
    <w:p w:rsidR="00E718BF" w:rsidRDefault="00E718BF" w:rsidP="00DE4214"/>
    <w:p w:rsidR="00E718BF" w:rsidRDefault="00E718BF" w:rsidP="00DE4214">
      <w:r>
        <w:lastRenderedPageBreak/>
        <w:t>Tercer link. información</w:t>
      </w:r>
    </w:p>
    <w:p w:rsidR="00E718BF" w:rsidRDefault="00E718BF" w:rsidP="00DE4214">
      <w:r>
        <w:rPr>
          <w:noProof/>
        </w:rPr>
        <w:drawing>
          <wp:inline distT="0" distB="0" distL="0" distR="0" wp14:anchorId="3DECA0BF" wp14:editId="3E03A39D">
            <wp:extent cx="5548630" cy="311975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8BF" w:rsidRDefault="00E718BF" w:rsidP="00DE4214">
      <w:r>
        <w:t>Cuarto link … proveedores</w:t>
      </w:r>
    </w:p>
    <w:p w:rsidR="00E718BF" w:rsidRDefault="00E718BF" w:rsidP="00DE4214">
      <w:r>
        <w:rPr>
          <w:noProof/>
        </w:rPr>
        <w:drawing>
          <wp:inline distT="0" distB="0" distL="0" distR="0" wp14:anchorId="6FBA9D3C" wp14:editId="3A3E2816">
            <wp:extent cx="5548630" cy="3119755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8BF" w:rsidRDefault="00E718BF" w:rsidP="00DE4214"/>
    <w:p w:rsidR="00E718BF" w:rsidRDefault="00E718BF" w:rsidP="00DE4214">
      <w:r>
        <w:t xml:space="preserve">Quinto </w:t>
      </w:r>
      <w:r w:rsidR="00FC236F">
        <w:t>link.</w:t>
      </w:r>
      <w:r>
        <w:t xml:space="preserve"> sugerencias</w:t>
      </w:r>
    </w:p>
    <w:p w:rsidR="00E718BF" w:rsidRPr="00DE4214" w:rsidRDefault="00E718BF" w:rsidP="00DE4214">
      <w:r>
        <w:rPr>
          <w:noProof/>
        </w:rPr>
        <w:lastRenderedPageBreak/>
        <w:drawing>
          <wp:inline distT="0" distB="0" distL="0" distR="0" wp14:anchorId="709ABA73" wp14:editId="14B2119E">
            <wp:extent cx="5548630" cy="311975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18BF" w:rsidRPr="00DE4214" w:rsidSect="00502B52">
      <w:footerReference w:type="default" r:id="rId30"/>
      <w:pgSz w:w="12240" w:h="15840" w:code="1"/>
      <w:pgMar w:top="1836" w:right="1751" w:bottom="765" w:left="1751" w:header="709" w:footer="70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A67B1" w:rsidRDefault="00FA67B1">
      <w:pPr>
        <w:spacing w:before="0" w:after="0" w:line="240" w:lineRule="auto"/>
      </w:pPr>
      <w:r>
        <w:separator/>
      </w:r>
    </w:p>
  </w:endnote>
  <w:endnote w:type="continuationSeparator" w:id="0">
    <w:p w:rsidR="00FA67B1" w:rsidRDefault="00FA67B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DilleniaUPC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24251" w:rsidRPr="00CF40D8" w:rsidRDefault="00C24251">
    <w:pPr>
      <w:pStyle w:val="Piedepgina"/>
    </w:pPr>
    <w:r w:rsidRPr="00CF40D8">
      <w:t xml:space="preserve">Página </w:t>
    </w:r>
    <w:r w:rsidRPr="00CF40D8">
      <w:fldChar w:fldCharType="begin"/>
    </w:r>
    <w:r w:rsidRPr="00CF40D8">
      <w:instrText>PAGE  \* Arabic  \* MERGEFORMAT</w:instrText>
    </w:r>
    <w:r w:rsidRPr="00CF40D8">
      <w:fldChar w:fldCharType="separate"/>
    </w:r>
    <w:r w:rsidR="008A2161">
      <w:rPr>
        <w:noProof/>
      </w:rPr>
      <w:t>1</w:t>
    </w:r>
    <w:r w:rsidRPr="00CF40D8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A67B1" w:rsidRDefault="00FA67B1">
      <w:pPr>
        <w:spacing w:before="0" w:after="0" w:line="240" w:lineRule="auto"/>
      </w:pPr>
      <w:r>
        <w:separator/>
      </w:r>
    </w:p>
  </w:footnote>
  <w:footnote w:type="continuationSeparator" w:id="0">
    <w:p w:rsidR="00FA67B1" w:rsidRDefault="00FA67B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11.25pt;height:11.25pt" o:bullet="t">
        <v:imagedata r:id="rId1" o:title="mso9448"/>
      </v:shape>
    </w:pict>
  </w:numPicBullet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9EB64E90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7B966EC"/>
    <w:multiLevelType w:val="hybridMultilevel"/>
    <w:tmpl w:val="67744B3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593001"/>
    <w:multiLevelType w:val="hybridMultilevel"/>
    <w:tmpl w:val="AF3039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A0215A"/>
    <w:multiLevelType w:val="hybridMultilevel"/>
    <w:tmpl w:val="7668F7CE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1832C5"/>
    <w:multiLevelType w:val="hybridMultilevel"/>
    <w:tmpl w:val="E7F6804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EC0FFA"/>
    <w:multiLevelType w:val="hybridMultilevel"/>
    <w:tmpl w:val="82323082"/>
    <w:lvl w:ilvl="0" w:tplc="080A0007">
      <w:start w:val="1"/>
      <w:numFmt w:val="bullet"/>
      <w:lvlText w:val=""/>
      <w:lvlPicBulletId w:val="0"/>
      <w:lvlJc w:val="left"/>
      <w:pPr>
        <w:ind w:left="78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6"/>
  </w:num>
  <w:num w:numId="8">
    <w:abstractNumId w:val="2"/>
  </w:num>
  <w:num w:numId="9">
    <w:abstractNumId w:val="4"/>
  </w:num>
  <w:num w:numId="10">
    <w:abstractNumId w:val="3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D3B"/>
    <w:rsid w:val="00062F8F"/>
    <w:rsid w:val="00162E13"/>
    <w:rsid w:val="001758DB"/>
    <w:rsid w:val="00210D08"/>
    <w:rsid w:val="00246E4E"/>
    <w:rsid w:val="002D0521"/>
    <w:rsid w:val="002F005A"/>
    <w:rsid w:val="002F699D"/>
    <w:rsid w:val="00312471"/>
    <w:rsid w:val="00315DF0"/>
    <w:rsid w:val="003370B8"/>
    <w:rsid w:val="00340910"/>
    <w:rsid w:val="004241E5"/>
    <w:rsid w:val="00436A6B"/>
    <w:rsid w:val="004C7BC9"/>
    <w:rsid w:val="00502B52"/>
    <w:rsid w:val="0052431A"/>
    <w:rsid w:val="005350B4"/>
    <w:rsid w:val="00535F0C"/>
    <w:rsid w:val="005E704C"/>
    <w:rsid w:val="00650176"/>
    <w:rsid w:val="00652A01"/>
    <w:rsid w:val="00681CD0"/>
    <w:rsid w:val="006F6D69"/>
    <w:rsid w:val="0076466F"/>
    <w:rsid w:val="007E2724"/>
    <w:rsid w:val="007E2A09"/>
    <w:rsid w:val="00806A60"/>
    <w:rsid w:val="00852D90"/>
    <w:rsid w:val="0087552D"/>
    <w:rsid w:val="008A2161"/>
    <w:rsid w:val="008D4AB4"/>
    <w:rsid w:val="00960F43"/>
    <w:rsid w:val="0099638C"/>
    <w:rsid w:val="009D12A2"/>
    <w:rsid w:val="009D2D39"/>
    <w:rsid w:val="009F48DB"/>
    <w:rsid w:val="00A10E55"/>
    <w:rsid w:val="00A13C76"/>
    <w:rsid w:val="00AD3128"/>
    <w:rsid w:val="00AE339C"/>
    <w:rsid w:val="00BB1960"/>
    <w:rsid w:val="00C2009F"/>
    <w:rsid w:val="00C24251"/>
    <w:rsid w:val="00C73F2A"/>
    <w:rsid w:val="00CB02A0"/>
    <w:rsid w:val="00CF40D8"/>
    <w:rsid w:val="00D82802"/>
    <w:rsid w:val="00DC083A"/>
    <w:rsid w:val="00DD55D9"/>
    <w:rsid w:val="00DE4214"/>
    <w:rsid w:val="00DF14A1"/>
    <w:rsid w:val="00E17FF7"/>
    <w:rsid w:val="00E718BF"/>
    <w:rsid w:val="00EA3D45"/>
    <w:rsid w:val="00EA4958"/>
    <w:rsid w:val="00EF7D3B"/>
    <w:rsid w:val="00F46CDE"/>
    <w:rsid w:val="00F61A84"/>
    <w:rsid w:val="00FA67B1"/>
    <w:rsid w:val="00FC236F"/>
    <w:rsid w:val="00FD5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AFB2B5"/>
  <w15:docId w15:val="{40C61DF5-373E-4D33-9714-2A306B34F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lang w:val="es-ES" w:eastAsia="es-E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B97"/>
    <w:pPr>
      <w:spacing w:after="160"/>
    </w:pPr>
  </w:style>
  <w:style w:type="paragraph" w:styleId="Ttulo1">
    <w:name w:val="heading 1"/>
    <w:basedOn w:val="Normal"/>
    <w:next w:val="Normal"/>
    <w:link w:val="Ttulo1Car"/>
    <w:uiPriority w:val="1"/>
    <w:qFormat/>
    <w:rsid w:val="00C24251"/>
    <w:pPr>
      <w:keepNext/>
      <w:keepLines/>
      <w:spacing w:before="360" w:after="60"/>
      <w:outlineLvl w:val="0"/>
    </w:pPr>
    <w:rPr>
      <w:rFonts w:asciiTheme="majorHAnsi" w:eastAsiaTheme="majorEastAsia" w:hAnsiTheme="majorHAnsi" w:cstheme="majorBidi"/>
      <w:color w:val="94B6D2" w:themeColor="accent1"/>
      <w:sz w:val="30"/>
    </w:rPr>
  </w:style>
  <w:style w:type="paragraph" w:styleId="Ttulo2">
    <w:name w:val="heading 2"/>
    <w:basedOn w:val="Normal"/>
    <w:next w:val="Normal"/>
    <w:link w:val="Ttulo2C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94B6D2" w:themeColor="accent1"/>
      <w:sz w:val="22"/>
    </w:rPr>
  </w:style>
  <w:style w:type="paragraph" w:styleId="Ttulo3">
    <w:name w:val="heading 3"/>
    <w:basedOn w:val="Normal"/>
    <w:next w:val="Normal"/>
    <w:link w:val="Ttulo3C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94B6D2" w:themeColor="accent1"/>
      <w:sz w:val="2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94B6D2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55D7E" w:themeColor="accent1" w:themeShade="8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45C7D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Sombreadoclaro">
    <w:name w:val="Light Shading"/>
    <w:basedOn w:val="Tabla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Informacindecontacto">
    <w:name w:val="Información de contacto"/>
    <w:basedOn w:val="Normal"/>
    <w:uiPriority w:val="99"/>
    <w:qFormat/>
    <w:pPr>
      <w:spacing w:before="0" w:after="0"/>
      <w:jc w:val="center"/>
    </w:pPr>
  </w:style>
  <w:style w:type="character" w:customStyle="1" w:styleId="Ttulo1Car">
    <w:name w:val="Título 1 Car"/>
    <w:basedOn w:val="Fuentedeprrafopredeter"/>
    <w:link w:val="Ttulo1"/>
    <w:uiPriority w:val="1"/>
    <w:rsid w:val="00C24251"/>
    <w:rPr>
      <w:rFonts w:asciiTheme="majorHAnsi" w:eastAsiaTheme="majorEastAsia" w:hAnsiTheme="majorHAnsi" w:cstheme="majorBidi"/>
      <w:color w:val="94B6D2" w:themeColor="accent1"/>
      <w:sz w:val="30"/>
    </w:rPr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caps/>
      <w:color w:val="94B6D2" w:themeColor="accent1"/>
      <w:sz w:val="22"/>
    </w:rPr>
  </w:style>
  <w:style w:type="character" w:customStyle="1" w:styleId="Ttulo3Car">
    <w:name w:val="Título 3 Car"/>
    <w:basedOn w:val="Fuentedeprrafopredeter"/>
    <w:link w:val="Ttulo3"/>
    <w:uiPriority w:val="1"/>
    <w:rPr>
      <w:rFonts w:asciiTheme="majorHAnsi" w:eastAsiaTheme="majorEastAsia" w:hAnsiTheme="majorHAnsi" w:cstheme="majorBidi"/>
      <w:color w:val="94B6D2" w:themeColor="accent1"/>
      <w:sz w:val="22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i/>
      <w:iCs/>
      <w:color w:val="94B6D2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color w:val="355D7E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345C7D" w:themeColor="accent1" w:themeShade="7F"/>
    </w:rPr>
  </w:style>
  <w:style w:type="paragraph" w:styleId="Descripci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aconvietas">
    <w:name w:val="List Bullet"/>
    <w:basedOn w:val="Normal"/>
    <w:uiPriority w:val="1"/>
    <w:unhideWhenUsed/>
    <w:qFormat/>
    <w:rsid w:val="00C24251"/>
    <w:pPr>
      <w:numPr>
        <w:numId w:val="5"/>
      </w:numPr>
      <w:spacing w:after="120"/>
    </w:pPr>
  </w:style>
  <w:style w:type="paragraph" w:styleId="Listaconnmeros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tulo">
    <w:name w:val="Title"/>
    <w:basedOn w:val="Normal"/>
    <w:next w:val="Normal"/>
    <w:link w:val="TtuloC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548AB7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10"/>
    <w:rPr>
      <w:rFonts w:asciiTheme="majorHAnsi" w:eastAsiaTheme="majorEastAsia" w:hAnsiTheme="majorHAnsi" w:cstheme="majorBidi"/>
      <w:color w:val="548AB7" w:themeColor="accent1" w:themeShade="BF"/>
      <w:kern w:val="28"/>
      <w:sz w:val="60"/>
    </w:rPr>
  </w:style>
  <w:style w:type="paragraph" w:styleId="Subttulo">
    <w:name w:val="Subtitle"/>
    <w:basedOn w:val="Normal"/>
    <w:next w:val="Normal"/>
    <w:link w:val="SubttuloC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asciiTheme="majorHAnsi" w:eastAsiaTheme="majorEastAsia" w:hAnsiTheme="majorHAnsi" w:cstheme="majorBidi"/>
      <w:caps/>
      <w:sz w:val="26"/>
    </w:rPr>
  </w:style>
  <w:style w:type="character" w:styleId="nfasis">
    <w:name w:val="Emphasis"/>
    <w:basedOn w:val="Fuentedeprrafopredeter"/>
    <w:uiPriority w:val="10"/>
    <w:unhideWhenUsed/>
    <w:qFormat/>
    <w:rPr>
      <w:i w:val="0"/>
      <w:iCs w:val="0"/>
      <w:color w:val="548AB7" w:themeColor="accent1" w:themeShade="BF"/>
    </w:rPr>
  </w:style>
  <w:style w:type="paragraph" w:styleId="Sinespaciado">
    <w:name w:val="No Spacing"/>
    <w:link w:val="SinespaciadoC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SinespaciadoCar">
    <w:name w:val="Sin espaciado Car"/>
    <w:basedOn w:val="Fuentedeprrafopredeter"/>
    <w:link w:val="Sinespaciado"/>
    <w:uiPriority w:val="1"/>
    <w:rPr>
      <w:rFonts w:asciiTheme="minorHAnsi" w:eastAsiaTheme="minorEastAsia" w:hAnsiTheme="minorHAnsi" w:cstheme="minorBidi"/>
      <w:color w:val="auto"/>
    </w:rPr>
  </w:style>
  <w:style w:type="paragraph" w:styleId="Cita">
    <w:name w:val="Quote"/>
    <w:basedOn w:val="Normal"/>
    <w:next w:val="Normal"/>
    <w:link w:val="CitaCar"/>
    <w:uiPriority w:val="10"/>
    <w:unhideWhenUsed/>
    <w:qFormat/>
    <w:pPr>
      <w:spacing w:after="480"/>
      <w:jc w:val="center"/>
    </w:pPr>
    <w:rPr>
      <w:i/>
      <w:iCs/>
      <w:color w:val="94B6D2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CitaCar">
    <w:name w:val="Cita Car"/>
    <w:basedOn w:val="Fuentedeprrafopredeter"/>
    <w:link w:val="Cita"/>
    <w:uiPriority w:val="10"/>
    <w:rPr>
      <w:i/>
      <w:iCs/>
      <w:color w:val="94B6D2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tuloTDC">
    <w:name w:val="TOC Heading"/>
    <w:basedOn w:val="Ttulo1"/>
    <w:next w:val="Normal"/>
    <w:uiPriority w:val="39"/>
    <w:unhideWhenUsed/>
    <w:qFormat/>
    <w:pPr>
      <w:spacing w:before="0"/>
      <w:outlineLvl w:val="9"/>
    </w:pPr>
  </w:style>
  <w:style w:type="paragraph" w:styleId="Piedepgina">
    <w:name w:val="footer"/>
    <w:basedOn w:val="Normal"/>
    <w:link w:val="PiedepginaC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aps/>
      <w:sz w:val="16"/>
    </w:rPr>
  </w:style>
  <w:style w:type="paragraph" w:styleId="TD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ipervnculo">
    <w:name w:val="Hyperlink"/>
    <w:basedOn w:val="Fuentedeprrafopredeter"/>
    <w:uiPriority w:val="99"/>
    <w:unhideWhenUsed/>
    <w:rPr>
      <w:color w:val="F7B615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paragraph" w:styleId="Bibliografa">
    <w:name w:val="Bibliography"/>
    <w:basedOn w:val="Normal"/>
    <w:next w:val="Normal"/>
    <w:uiPriority w:val="39"/>
    <w:unhideWhenUsed/>
  </w:style>
  <w:style w:type="paragraph" w:styleId="Encabezado">
    <w:name w:val="header"/>
    <w:basedOn w:val="Normal"/>
    <w:link w:val="EncabezadoCar"/>
    <w:uiPriority w:val="99"/>
    <w:unhideWhenUsed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Sangranormal">
    <w:name w:val="Normal Indent"/>
    <w:basedOn w:val="Normal"/>
    <w:uiPriority w:val="99"/>
    <w:unhideWhenUsed/>
    <w:pPr>
      <w:ind w:left="720"/>
    </w:p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table" w:customStyle="1" w:styleId="tabladeinformes">
    <w:name w:val="tabla de informes"/>
    <w:basedOn w:val="Tablanormal"/>
    <w:uiPriority w:val="99"/>
    <w:pPr>
      <w:spacing w:before="60" w:after="60" w:line="240" w:lineRule="auto"/>
      <w:jc w:val="center"/>
    </w:pPr>
    <w:tblPr>
      <w:tblBorders>
        <w:top w:val="single" w:sz="4" w:space="0" w:color="94B6D2" w:themeColor="accent1"/>
        <w:left w:val="single" w:sz="4" w:space="0" w:color="94B6D2" w:themeColor="accent1"/>
        <w:bottom w:val="single" w:sz="4" w:space="0" w:color="94B6D2" w:themeColor="accent1"/>
        <w:right w:val="single" w:sz="4" w:space="0" w:color="94B6D2" w:themeColor="accent1"/>
        <w:insideH w:val="single" w:sz="4" w:space="0" w:color="94B6D2" w:themeColor="accent1"/>
        <w:insideV w:val="single" w:sz="4" w:space="0" w:color="94B6D2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aconcuadrcula">
    <w:name w:val="Table Grid"/>
    <w:basedOn w:val="Tabla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A4958"/>
    <w:pPr>
      <w:ind w:left="720"/>
      <w:contextualSpacing/>
    </w:pPr>
  </w:style>
  <w:style w:type="table" w:styleId="Tablaconcuadrcula4-nfasis1">
    <w:name w:val="Grid Table 4 Accent 1"/>
    <w:basedOn w:val="Tablanormal"/>
    <w:uiPriority w:val="49"/>
    <w:rsid w:val="003370B8"/>
    <w:pPr>
      <w:spacing w:before="0" w:after="0" w:line="240" w:lineRule="auto"/>
    </w:pPr>
    <w:rPr>
      <w:color w:val="auto"/>
      <w:sz w:val="22"/>
      <w:szCs w:val="22"/>
      <w:lang w:val="es-MX" w:eastAsia="en-US"/>
    </w:rPr>
    <w:tblPr>
      <w:tblStyleRowBandSize w:val="1"/>
      <w:tblStyleColBandSize w:val="1"/>
      <w:tblInd w:w="0" w:type="nil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715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Root\Templates\3082\StudentReport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2.jpeg"/></Relationships>
</file>

<file path=word/theme/theme1.xml><?xml version="1.0" encoding="utf-8"?>
<a:theme xmlns:a="http://schemas.openxmlformats.org/drawingml/2006/main" name="Tema9">
  <a:themeElements>
    <a:clrScheme name="Intermedio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ndara">
      <a:maj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Textura grunge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67000"/>
                <a:shade val="65000"/>
              </a:schemeClr>
              <a:schemeClr val="phClr">
                <a:tint val="10000"/>
                <a:satMod val="130000"/>
              </a:schemeClr>
            </a:duotone>
          </a:blip>
          <a:tile tx="0" ty="0" sx="60000" sy="59000" flip="none" algn="b"/>
        </a:blipFill>
        <a:blipFill rotWithShape="1">
          <a:blip xmlns:r="http://schemas.openxmlformats.org/officeDocument/2006/relationships" r:embed="rId1">
            <a:duotone>
              <a:schemeClr val="phClr">
                <a:shade val="30000"/>
                <a:satMod val="115000"/>
              </a:schemeClr>
              <a:schemeClr val="phClr">
                <a:tint val="34000"/>
              </a:schemeClr>
            </a:duotone>
          </a:blip>
          <a:tile tx="0" ty="0" sx="60000" sy="59000" flip="none" algn="b"/>
        </a:blipFill>
      </a:fillStyleLst>
      <a:lnStyleLst>
        <a:ln w="6350" cap="flat" cmpd="sng" algn="ctr">
          <a:solidFill>
            <a:schemeClr val="phClr">
              <a:tint val="7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softEdge rad="12700"/>
          </a:effectLst>
        </a:effectStyle>
        <a:effectStyle>
          <a:effectLst>
            <a:outerShdw blurRad="50800" dist="19050" dir="5400000" algn="tl" rotWithShape="0">
              <a:srgbClr val="000000">
                <a:alpha val="60000"/>
              </a:srgbClr>
            </a:outerShdw>
            <a:softEdge rad="12700"/>
          </a:effectLst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Tema9" id="{95375B39-BE30-4F00-8911-923D595DAD1B}" vid="{DE55D7E8-A17E-4FA2-B4F1-B17E456843C3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2020-03-30T00:00:00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5E874D-8D53-4341-8BA4-32C8979816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82D2138-FB7A-4406-A702-35F774C17D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</Template>
  <TotalTime>356</TotalTime>
  <Pages>18</Pages>
  <Words>1153</Words>
  <Characters>6346</Characters>
  <Application>Microsoft Office Word</Application>
  <DocSecurity>0</DocSecurity>
  <Lines>52</Lines>
  <Paragraphs>14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Encabezados</vt:lpstr>
      </vt:variant>
      <vt:variant>
        <vt:i4>5</vt:i4>
      </vt:variant>
    </vt:vector>
  </HeadingPairs>
  <TitlesOfParts>
    <vt:vector size="7" baseType="lpstr">
      <vt:lpstr>MARCA DE ROPA</vt:lpstr>
      <vt:lpstr/>
      <vt:lpstr>&lt;Ya puede empezar</vt:lpstr>
      <vt:lpstr>Déjelo perfecto</vt:lpstr>
      <vt:lpstr>Termínelo con un último toque</vt:lpstr>
      <vt:lpstr>    Agregar una tabla de contenido</vt:lpstr>
      <vt:lpstr>    Agregar una bibliografía</vt:lpstr>
    </vt:vector>
  </TitlesOfParts>
  <Company/>
  <LinksUpToDate>false</LinksUpToDate>
  <CharactersWithSpaces>7485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MARCA DE ROPA</dc:title>
  <dc:subject>HOLLY</dc:subject>
  <dc:creator>Azeneth Iveth Cote Rosas</dc:creator>
  <cp:keywords>Desarrollo de aplicaciones que se ejecutan en el cliente</cp:keywords>
  <cp:lastModifiedBy>Azeneth</cp:lastModifiedBy>
  <cp:revision>6</cp:revision>
  <dcterms:created xsi:type="dcterms:W3CDTF">2020-03-31T04:21:00Z</dcterms:created>
  <dcterms:modified xsi:type="dcterms:W3CDTF">2020-04-01T06:54:00Z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